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0DF0" w14:textId="77777777" w:rsidR="00446E83" w:rsidRDefault="00FD5688">
      <w:pPr>
        <w:pStyle w:val="Sumrio1"/>
      </w:pPr>
      <w:bookmarkStart w:id="0" w:name="_Hlk55208981"/>
      <w:bookmarkStart w:id="1" w:name="_Hlk54078528"/>
      <w:r>
        <w:rPr>
          <w:noProof/>
        </w:rPr>
        <w:drawing>
          <wp:inline distT="0" distB="0" distL="0" distR="0" wp14:anchorId="5942DBEF" wp14:editId="74FC4520">
            <wp:extent cx="5760720" cy="876296"/>
            <wp:effectExtent l="0" t="0" r="0" b="0"/>
            <wp:docPr id="2" name="Image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2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56DC7" w14:textId="77777777" w:rsidR="00446E83" w:rsidRDefault="00446E83">
      <w:pPr>
        <w:pStyle w:val="Sumrio1"/>
      </w:pPr>
    </w:p>
    <w:p w14:paraId="536150F8" w14:textId="77777777" w:rsidR="00446E83" w:rsidRDefault="00446E83">
      <w:pPr>
        <w:rPr>
          <w:color w:val="FF0000"/>
        </w:rPr>
      </w:pPr>
    </w:p>
    <w:p w14:paraId="576C2697" w14:textId="77777777" w:rsidR="00446E83" w:rsidRDefault="00FD5688">
      <w:pPr>
        <w:pStyle w:val="Sumri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F4CCA5" wp14:editId="265B9EB3">
                <wp:simplePos x="0" y="0"/>
                <wp:positionH relativeFrom="page">
                  <wp:posOffset>1076321</wp:posOffset>
                </wp:positionH>
                <wp:positionV relativeFrom="page">
                  <wp:posOffset>2247896</wp:posOffset>
                </wp:positionV>
                <wp:extent cx="5760089" cy="1000125"/>
                <wp:effectExtent l="0" t="0" r="0" b="9525"/>
                <wp:wrapSquare wrapText="bothSides"/>
                <wp:docPr id="3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9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917FC" w14:textId="77777777" w:rsidR="00446E83" w:rsidRDefault="00FD5688">
                            <w:pPr>
                              <w:pStyle w:val="NomedoAutoreCurso"/>
                              <w:rPr>
                                <w:rFonts w:cs="Arial"/>
                                <w:color w:val="000000"/>
                                <w:szCs w:val="28"/>
                              </w:rPr>
                            </w:pPr>
                            <w:bookmarkStart w:id="2" w:name="_Hlk6827961"/>
                            <w:bookmarkEnd w:id="2"/>
                            <w:r>
                              <w:rPr>
                                <w:rFonts w:cs="Arial"/>
                                <w:color w:val="000000"/>
                                <w:szCs w:val="28"/>
                              </w:rPr>
                              <w:t>Sistema de Ensino 100% online</w:t>
                            </w:r>
                          </w:p>
                          <w:p w14:paraId="41B9DD1D" w14:textId="77777777" w:rsidR="00446E83" w:rsidRDefault="00FD5688">
                            <w:pPr>
                              <w:pStyle w:val="NomedoAutoreCurso"/>
                            </w:pPr>
                            <w:r>
                              <w:t>Superior em Tecnologia em Análise e desenvolvimento de sistemas</w:t>
                            </w:r>
                          </w:p>
                          <w:p w14:paraId="12646EB7" w14:textId="77777777" w:rsidR="00446E83" w:rsidRDefault="00446E83"/>
                        </w:txbxContent>
                      </wps:txbx>
                      <wps:bodyPr vert="horz" wrap="square" lIns="0" tIns="4572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4CCA5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4.75pt;margin-top:177pt;width:453.55pt;height:78.7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" stroked="f">
                <v:textbox inset="0,,0,0">
                  <w:txbxContent>
                    <w:p w14:paraId="341917FC" w14:textId="77777777" w:rsidR="00446E83" w:rsidRDefault="00FD5688">
                      <w:pPr>
                        <w:pStyle w:val="NomedoAutoreCurso"/>
                        <w:rPr>
                          <w:rFonts w:cs="Arial"/>
                          <w:color w:val="000000"/>
                          <w:szCs w:val="28"/>
                        </w:rPr>
                      </w:pPr>
                      <w:bookmarkStart w:id="3" w:name="_Hlk6827961"/>
                      <w:bookmarkEnd w:id="3"/>
                      <w:r>
                        <w:rPr>
                          <w:rFonts w:cs="Arial"/>
                          <w:color w:val="000000"/>
                          <w:szCs w:val="28"/>
                        </w:rPr>
                        <w:t>Sistema de Ensino 100% online</w:t>
                      </w:r>
                    </w:p>
                    <w:p w14:paraId="41B9DD1D" w14:textId="77777777" w:rsidR="00446E83" w:rsidRDefault="00FD5688">
                      <w:pPr>
                        <w:pStyle w:val="NomedoAutoreCurso"/>
                      </w:pPr>
                      <w:r>
                        <w:t>Superior em Tecnologia em Análise e desenvolvimento de sistemas</w:t>
                      </w:r>
                    </w:p>
                    <w:p w14:paraId="12646EB7" w14:textId="77777777" w:rsidR="00446E83" w:rsidRDefault="00446E83"/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B11494B" w14:textId="77777777" w:rsidR="00446E83" w:rsidRDefault="00446E83">
      <w:pPr>
        <w:rPr>
          <w:color w:val="FF0000"/>
        </w:rPr>
      </w:pPr>
    </w:p>
    <w:p w14:paraId="1135A54E" w14:textId="77777777" w:rsidR="00446E83" w:rsidRDefault="00FD5688"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E3FAD1" wp14:editId="7C19E9D5">
                <wp:simplePos x="0" y="0"/>
                <wp:positionH relativeFrom="page">
                  <wp:posOffset>1080135</wp:posOffset>
                </wp:positionH>
                <wp:positionV relativeFrom="page">
                  <wp:posOffset>3124203</wp:posOffset>
                </wp:positionV>
                <wp:extent cx="5760089" cy="2021208"/>
                <wp:effectExtent l="0" t="0" r="0" b="0"/>
                <wp:wrapNone/>
                <wp:docPr id="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9" cy="2021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F363BB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3545B235" w14:textId="77777777" w:rsidR="00446E83" w:rsidRDefault="00446E83">
                            <w:pPr>
                              <w:pStyle w:val="NomedoAutoreCurso"/>
                              <w:jc w:val="both"/>
                            </w:pPr>
                          </w:p>
                          <w:p w14:paraId="4DD27AB6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1EBA81B2" w14:textId="77777777" w:rsidR="00446E83" w:rsidRDefault="00FD5688">
                            <w:pPr>
                              <w:pStyle w:val="SemEspaamento"/>
                              <w:jc w:val="center"/>
                            </w:pPr>
                            <w:r>
                              <w:t>FABIO ARAUJO SILVA-RA 26340582</w:t>
                            </w:r>
                          </w:p>
                          <w:p w14:paraId="740E3A84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60E7C446" w14:textId="77777777" w:rsidR="00446E83" w:rsidRDefault="00446E83">
                            <w:pPr>
                              <w:pStyle w:val="NomedoAutoreCurso"/>
                              <w:rPr>
                                <w:color w:val="FF0000"/>
                              </w:rPr>
                            </w:pPr>
                          </w:p>
                          <w:p w14:paraId="3661A80B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5B787613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3756AD11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133A29D0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3962D2BA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1F3AEBF6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327AED4C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30EE478A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403B452F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3CDA03ED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12D56B80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2089BD28" w14:textId="77777777" w:rsidR="00446E83" w:rsidRDefault="00446E83">
                            <w:pPr>
                              <w:pStyle w:val="NomedoAutoreCurso"/>
                            </w:pPr>
                          </w:p>
                          <w:p w14:paraId="5F2A6F16" w14:textId="77777777" w:rsidR="00446E83" w:rsidRDefault="00446E83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3FAD1" id="Text Box 64" o:spid="_x0000_s1027" type="#_x0000_t202" style="position:absolute;left:0;text-align:left;margin-left:85.05pt;margin-top:246pt;width:453.55pt;height:159.1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" stroked="f">
                <v:textbox inset="0,0,0,0">
                  <w:txbxContent>
                    <w:p w14:paraId="15F363BB" w14:textId="77777777" w:rsidR="00446E83" w:rsidRDefault="00446E83">
                      <w:pPr>
                        <w:pStyle w:val="NomedoAutoreCurso"/>
                      </w:pPr>
                    </w:p>
                    <w:p w14:paraId="3545B235" w14:textId="77777777" w:rsidR="00446E83" w:rsidRDefault="00446E83">
                      <w:pPr>
                        <w:pStyle w:val="NomedoAutoreCurso"/>
                        <w:jc w:val="both"/>
                      </w:pPr>
                    </w:p>
                    <w:p w14:paraId="4DD27AB6" w14:textId="77777777" w:rsidR="00446E83" w:rsidRDefault="00446E83">
                      <w:pPr>
                        <w:pStyle w:val="NomedoAutoreCurso"/>
                      </w:pPr>
                    </w:p>
                    <w:p w14:paraId="1EBA81B2" w14:textId="77777777" w:rsidR="00446E83" w:rsidRDefault="00FD5688">
                      <w:pPr>
                        <w:pStyle w:val="SemEspaamento"/>
                        <w:jc w:val="center"/>
                      </w:pPr>
                      <w:r>
                        <w:t>FABIO ARAUJO SILVA-RA 26340582</w:t>
                      </w:r>
                    </w:p>
                    <w:p w14:paraId="740E3A84" w14:textId="77777777" w:rsidR="00446E83" w:rsidRDefault="00446E83">
                      <w:pPr>
                        <w:pStyle w:val="NomedoAutoreCurso"/>
                      </w:pPr>
                    </w:p>
                    <w:p w14:paraId="60E7C446" w14:textId="77777777" w:rsidR="00446E83" w:rsidRDefault="00446E83">
                      <w:pPr>
                        <w:pStyle w:val="NomedoAutoreCurso"/>
                        <w:rPr>
                          <w:color w:val="FF0000"/>
                        </w:rPr>
                      </w:pPr>
                    </w:p>
                    <w:p w14:paraId="3661A80B" w14:textId="77777777" w:rsidR="00446E83" w:rsidRDefault="00446E83">
                      <w:pPr>
                        <w:pStyle w:val="NomedoAutoreCurso"/>
                      </w:pPr>
                    </w:p>
                    <w:p w14:paraId="5B787613" w14:textId="77777777" w:rsidR="00446E83" w:rsidRDefault="00446E83">
                      <w:pPr>
                        <w:pStyle w:val="NomedoAutoreCurso"/>
                      </w:pPr>
                    </w:p>
                    <w:p w14:paraId="3756AD11" w14:textId="77777777" w:rsidR="00446E83" w:rsidRDefault="00446E83">
                      <w:pPr>
                        <w:pStyle w:val="NomedoAutoreCurso"/>
                      </w:pPr>
                    </w:p>
                    <w:p w14:paraId="133A29D0" w14:textId="77777777" w:rsidR="00446E83" w:rsidRDefault="00446E83">
                      <w:pPr>
                        <w:pStyle w:val="NomedoAutoreCurso"/>
                      </w:pPr>
                    </w:p>
                    <w:p w14:paraId="3962D2BA" w14:textId="77777777" w:rsidR="00446E83" w:rsidRDefault="00446E83">
                      <w:pPr>
                        <w:pStyle w:val="NomedoAutoreCurso"/>
                      </w:pPr>
                    </w:p>
                    <w:p w14:paraId="1F3AEBF6" w14:textId="77777777" w:rsidR="00446E83" w:rsidRDefault="00446E83">
                      <w:pPr>
                        <w:pStyle w:val="NomedoAutoreCurso"/>
                      </w:pPr>
                    </w:p>
                    <w:p w14:paraId="327AED4C" w14:textId="77777777" w:rsidR="00446E83" w:rsidRDefault="00446E83">
                      <w:pPr>
                        <w:pStyle w:val="NomedoAutoreCurso"/>
                      </w:pPr>
                    </w:p>
                    <w:p w14:paraId="30EE478A" w14:textId="77777777" w:rsidR="00446E83" w:rsidRDefault="00446E83">
                      <w:pPr>
                        <w:pStyle w:val="NomedoAutoreCurso"/>
                      </w:pPr>
                    </w:p>
                    <w:p w14:paraId="403B452F" w14:textId="77777777" w:rsidR="00446E83" w:rsidRDefault="00446E83">
                      <w:pPr>
                        <w:pStyle w:val="NomedoAutoreCurso"/>
                      </w:pPr>
                    </w:p>
                    <w:p w14:paraId="3CDA03ED" w14:textId="77777777" w:rsidR="00446E83" w:rsidRDefault="00446E83">
                      <w:pPr>
                        <w:pStyle w:val="NomedoAutoreCurso"/>
                      </w:pPr>
                    </w:p>
                    <w:p w14:paraId="12D56B80" w14:textId="77777777" w:rsidR="00446E83" w:rsidRDefault="00446E83">
                      <w:pPr>
                        <w:pStyle w:val="NomedoAutoreCurso"/>
                      </w:pPr>
                    </w:p>
                    <w:p w14:paraId="2089BD28" w14:textId="77777777" w:rsidR="00446E83" w:rsidRDefault="00446E83">
                      <w:pPr>
                        <w:pStyle w:val="NomedoAutoreCurso"/>
                      </w:pPr>
                    </w:p>
                    <w:p w14:paraId="5F2A6F16" w14:textId="77777777" w:rsidR="00446E83" w:rsidRDefault="00446E83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1359E8" w14:textId="77777777" w:rsidR="00446E83" w:rsidRDefault="00446E83">
      <w:pPr>
        <w:rPr>
          <w:color w:val="FF0000"/>
        </w:rPr>
      </w:pPr>
    </w:p>
    <w:p w14:paraId="4B6CF871" w14:textId="77777777" w:rsidR="00446E83" w:rsidRDefault="00446E83">
      <w:pPr>
        <w:rPr>
          <w:color w:val="FF0000"/>
        </w:rPr>
      </w:pPr>
    </w:p>
    <w:p w14:paraId="2E83D4C1" w14:textId="77777777" w:rsidR="00446E83" w:rsidRDefault="00446E83">
      <w:pPr>
        <w:rPr>
          <w:color w:val="FF0000"/>
        </w:rPr>
      </w:pPr>
    </w:p>
    <w:p w14:paraId="1285B174" w14:textId="77777777" w:rsidR="00446E83" w:rsidRDefault="00446E83">
      <w:pPr>
        <w:rPr>
          <w:color w:val="FF0000"/>
        </w:rPr>
      </w:pPr>
    </w:p>
    <w:p w14:paraId="2DF5719A" w14:textId="77777777" w:rsidR="00446E83" w:rsidRDefault="00446E83">
      <w:pPr>
        <w:rPr>
          <w:color w:val="FF0000"/>
        </w:rPr>
      </w:pPr>
    </w:p>
    <w:p w14:paraId="3C13FF35" w14:textId="77777777" w:rsidR="00446E83" w:rsidRDefault="00446E83">
      <w:pPr>
        <w:rPr>
          <w:color w:val="FF0000"/>
        </w:rPr>
      </w:pPr>
    </w:p>
    <w:p w14:paraId="66325B0F" w14:textId="77777777" w:rsidR="00446E83" w:rsidRDefault="00446E83">
      <w:pPr>
        <w:rPr>
          <w:color w:val="FF0000"/>
        </w:rPr>
      </w:pPr>
    </w:p>
    <w:p w14:paraId="34DC413E" w14:textId="77777777" w:rsidR="00446E83" w:rsidRDefault="00446E83">
      <w:pPr>
        <w:rPr>
          <w:color w:val="FF0000"/>
        </w:rPr>
      </w:pPr>
    </w:p>
    <w:p w14:paraId="00BFA57E" w14:textId="77777777" w:rsidR="00446E83" w:rsidRDefault="00446E83">
      <w:pPr>
        <w:rPr>
          <w:color w:val="FF0000"/>
        </w:rPr>
      </w:pPr>
    </w:p>
    <w:p w14:paraId="533C8E91" w14:textId="77777777" w:rsidR="00446E83" w:rsidRDefault="00446E83">
      <w:pPr>
        <w:rPr>
          <w:color w:val="FF0000"/>
        </w:rPr>
      </w:pPr>
    </w:p>
    <w:p w14:paraId="55362891" w14:textId="77777777" w:rsidR="00446E83" w:rsidRDefault="00446E83">
      <w:pPr>
        <w:rPr>
          <w:color w:val="FF0000"/>
        </w:rPr>
      </w:pPr>
    </w:p>
    <w:p w14:paraId="19BF2A74" w14:textId="77777777" w:rsidR="00446E83" w:rsidRDefault="00446E83">
      <w:pPr>
        <w:rPr>
          <w:color w:val="FF0000"/>
        </w:rPr>
      </w:pPr>
    </w:p>
    <w:p w14:paraId="55CC6D92" w14:textId="77777777" w:rsidR="00446E83" w:rsidRDefault="00FD568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2C7C48" wp14:editId="0AA878DA">
                <wp:simplePos x="0" y="0"/>
                <wp:positionH relativeFrom="page">
                  <wp:posOffset>1076321</wp:posOffset>
                </wp:positionH>
                <wp:positionV relativeFrom="page">
                  <wp:posOffset>5362571</wp:posOffset>
                </wp:positionV>
                <wp:extent cx="5760089" cy="3743325"/>
                <wp:effectExtent l="0" t="0" r="0" b="9525"/>
                <wp:wrapNone/>
                <wp:docPr id="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9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7B5625" w14:textId="77777777" w:rsidR="00446E83" w:rsidRDefault="00FD5688">
                            <w:pPr>
                              <w:pStyle w:val="SubttulodoTrabalho"/>
                            </w:pPr>
                            <w:r>
                              <w:rPr>
                                <w:b/>
                                <w:caps/>
                                <w:sz w:val="32"/>
                                <w:szCs w:val="20"/>
                              </w:rPr>
                              <w:t>Sistema FAZENTECH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C7C48" id="Text Box 66" o:spid="_x0000_s1028" type="#_x0000_t202" style="position:absolute;left:0;text-align:left;margin-left:84.75pt;margin-top:422.25pt;width:453.55pt;height:294.7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" stroked="f">
                <v:textbox inset="0,0,0,0">
                  <w:txbxContent>
                    <w:p w14:paraId="357B5625" w14:textId="77777777" w:rsidR="00446E83" w:rsidRDefault="00FD5688">
                      <w:pPr>
                        <w:pStyle w:val="SubttulodoTrabalho"/>
                      </w:pPr>
                      <w:r>
                        <w:rPr>
                          <w:b/>
                          <w:caps/>
                          <w:sz w:val="32"/>
                          <w:szCs w:val="20"/>
                        </w:rPr>
                        <w:t>Sistema FAZENTECH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94542E" w14:textId="77777777" w:rsidR="00446E83" w:rsidRDefault="00446E83">
      <w:pPr>
        <w:rPr>
          <w:color w:val="FF0000"/>
        </w:rPr>
      </w:pPr>
    </w:p>
    <w:p w14:paraId="3B6E2FE5" w14:textId="77777777" w:rsidR="00446E83" w:rsidRDefault="00446E83">
      <w:pPr>
        <w:pStyle w:val="SubttulodoTrabalho"/>
        <w:rPr>
          <w:color w:val="FF0000"/>
        </w:rPr>
      </w:pPr>
    </w:p>
    <w:p w14:paraId="0D302D1A" w14:textId="77777777" w:rsidR="00446E83" w:rsidRDefault="00446E83">
      <w:pPr>
        <w:rPr>
          <w:color w:val="FF0000"/>
        </w:rPr>
      </w:pPr>
    </w:p>
    <w:p w14:paraId="0C3EE7CF" w14:textId="77777777" w:rsidR="00446E83" w:rsidRDefault="00446E83">
      <w:pPr>
        <w:rPr>
          <w:color w:val="FF0000"/>
        </w:rPr>
      </w:pPr>
    </w:p>
    <w:p w14:paraId="644FADDD" w14:textId="77777777" w:rsidR="00446E83" w:rsidRDefault="00446E83">
      <w:pPr>
        <w:rPr>
          <w:color w:val="FF0000"/>
        </w:rPr>
      </w:pPr>
    </w:p>
    <w:p w14:paraId="5FCDE3EE" w14:textId="77777777" w:rsidR="00446E83" w:rsidRDefault="00446E83">
      <w:pPr>
        <w:rPr>
          <w:color w:val="FF0000"/>
        </w:rPr>
      </w:pPr>
    </w:p>
    <w:p w14:paraId="78AE09D5" w14:textId="77777777" w:rsidR="00446E83" w:rsidRDefault="00FD5688">
      <w:r>
        <w:rPr>
          <w:color w:val="FF0000"/>
        </w:rPr>
        <w:t xml:space="preserve">                                                  </w:t>
      </w:r>
      <w:r>
        <w:rPr>
          <w:color w:val="000000"/>
        </w:rPr>
        <w:t>SANTO ANDRE / SP</w:t>
      </w:r>
    </w:p>
    <w:p w14:paraId="47BC318E" w14:textId="77777777" w:rsidR="00446E83" w:rsidRDefault="00FD5688">
      <w:pPr>
        <w:rPr>
          <w:color w:val="000000"/>
        </w:rPr>
      </w:pPr>
      <w:r>
        <w:rPr>
          <w:color w:val="000000"/>
        </w:rPr>
        <w:t xml:space="preserve">                                                              2020</w:t>
      </w:r>
    </w:p>
    <w:p w14:paraId="19C5F41F" w14:textId="77777777" w:rsidR="00446E83" w:rsidRDefault="00446E83">
      <w:pPr>
        <w:pStyle w:val="SubttulodoTrabalho"/>
        <w:rPr>
          <w:b/>
          <w:caps/>
          <w:sz w:val="32"/>
          <w:szCs w:val="20"/>
        </w:rPr>
      </w:pPr>
    </w:p>
    <w:p w14:paraId="5A331371" w14:textId="77777777" w:rsidR="00446E83" w:rsidRDefault="00446E83">
      <w:pPr>
        <w:pStyle w:val="SubttulodoTrabalho"/>
        <w:rPr>
          <w:b/>
          <w:caps/>
          <w:sz w:val="32"/>
          <w:szCs w:val="20"/>
        </w:rPr>
      </w:pPr>
    </w:p>
    <w:p w14:paraId="747DA925" w14:textId="77777777" w:rsidR="00446E83" w:rsidRDefault="00FD5688">
      <w:pPr>
        <w:widowControl w:val="0"/>
        <w:spacing w:line="240" w:lineRule="auto"/>
        <w:ind w:left="0" w:right="0"/>
        <w:jc w:val="center"/>
        <w:textAlignment w:val="auto"/>
        <w:rPr>
          <w:caps/>
          <w:color w:val="000000"/>
          <w:sz w:val="28"/>
          <w:szCs w:val="32"/>
        </w:rPr>
      </w:pPr>
      <w:r>
        <w:rPr>
          <w:caps/>
          <w:color w:val="000000"/>
          <w:sz w:val="28"/>
          <w:szCs w:val="32"/>
        </w:rPr>
        <w:t>fabio araujo silva</w:t>
      </w:r>
    </w:p>
    <w:p w14:paraId="13CEDB24" w14:textId="77777777" w:rsidR="00446E83" w:rsidRDefault="00446E83">
      <w:pPr>
        <w:pStyle w:val="SubttulodoTrabalho"/>
        <w:rPr>
          <w:b/>
          <w:caps/>
          <w:sz w:val="32"/>
          <w:szCs w:val="20"/>
        </w:rPr>
      </w:pPr>
    </w:p>
    <w:p w14:paraId="01B9C0BC" w14:textId="77777777" w:rsidR="00446E83" w:rsidRDefault="00446E83">
      <w:pPr>
        <w:pStyle w:val="SubttulodoTrabalho"/>
        <w:rPr>
          <w:b/>
          <w:caps/>
          <w:sz w:val="32"/>
          <w:szCs w:val="20"/>
        </w:rPr>
      </w:pPr>
    </w:p>
    <w:p w14:paraId="4E2398CE" w14:textId="77777777" w:rsidR="00446E83" w:rsidRDefault="00446E83">
      <w:pPr>
        <w:pStyle w:val="SubttulodoTrabalho"/>
        <w:rPr>
          <w:b/>
          <w:caps/>
          <w:sz w:val="32"/>
          <w:szCs w:val="20"/>
        </w:rPr>
      </w:pPr>
    </w:p>
    <w:p w14:paraId="46A9ECA2" w14:textId="77777777" w:rsidR="00446E83" w:rsidRDefault="00FD5688">
      <w:pPr>
        <w:widowControl w:val="0"/>
        <w:spacing w:line="240" w:lineRule="auto"/>
        <w:ind w:left="0" w:right="0"/>
        <w:jc w:val="center"/>
        <w:textAlignment w:val="auto"/>
      </w:pPr>
      <w:r>
        <w:rPr>
          <w:b/>
          <w:caps/>
          <w:sz w:val="32"/>
        </w:rPr>
        <w:t>Sistema FAZENTECH</w:t>
      </w:r>
    </w:p>
    <w:p w14:paraId="7FE7CC81" w14:textId="77777777" w:rsidR="00446E83" w:rsidRDefault="00446E83">
      <w:pPr>
        <w:widowControl w:val="0"/>
        <w:spacing w:line="240" w:lineRule="auto"/>
        <w:ind w:left="0" w:right="0"/>
        <w:jc w:val="center"/>
        <w:textAlignment w:val="auto"/>
        <w:rPr>
          <w:sz w:val="28"/>
          <w:szCs w:val="32"/>
        </w:rPr>
      </w:pPr>
    </w:p>
    <w:p w14:paraId="7A9D5FE7" w14:textId="77777777" w:rsidR="00446E83" w:rsidRDefault="00446E83"/>
    <w:bookmarkEnd w:id="0"/>
    <w:p w14:paraId="0275289E" w14:textId="77777777" w:rsidR="00446E83" w:rsidRDefault="00446E83">
      <w:pPr>
        <w:rPr>
          <w:color w:val="FF0000"/>
        </w:rPr>
      </w:pPr>
    </w:p>
    <w:p w14:paraId="63A3E713" w14:textId="77777777" w:rsidR="00446E83" w:rsidRDefault="00446E83">
      <w:pPr>
        <w:rPr>
          <w:color w:val="FF0000"/>
        </w:rPr>
      </w:pPr>
    </w:p>
    <w:p w14:paraId="21E4AE28" w14:textId="77777777" w:rsidR="00446E83" w:rsidRDefault="00446E83">
      <w:pPr>
        <w:rPr>
          <w:color w:val="FF0000"/>
        </w:rPr>
      </w:pPr>
    </w:p>
    <w:p w14:paraId="5CF9EE60" w14:textId="77777777" w:rsidR="00446E83" w:rsidRDefault="00446E83">
      <w:pPr>
        <w:rPr>
          <w:color w:val="FF0000"/>
        </w:rPr>
      </w:pPr>
    </w:p>
    <w:p w14:paraId="7B3ABB67" w14:textId="77777777" w:rsidR="00446E83" w:rsidRDefault="00446E83">
      <w:pPr>
        <w:rPr>
          <w:color w:val="FF0000"/>
        </w:rPr>
      </w:pPr>
    </w:p>
    <w:p w14:paraId="17345927" w14:textId="77777777" w:rsidR="00446E83" w:rsidRDefault="00446E83">
      <w:pPr>
        <w:rPr>
          <w:color w:val="FF0000"/>
        </w:rPr>
      </w:pPr>
    </w:p>
    <w:p w14:paraId="4E4CF506" w14:textId="77777777" w:rsidR="00446E83" w:rsidRDefault="00446E83">
      <w:pPr>
        <w:rPr>
          <w:color w:val="FF0000"/>
        </w:rPr>
      </w:pPr>
    </w:p>
    <w:p w14:paraId="7960C86F" w14:textId="77777777" w:rsidR="00446E83" w:rsidRDefault="00446E83">
      <w:pPr>
        <w:pStyle w:val="Sumrio1"/>
      </w:pPr>
    </w:p>
    <w:p w14:paraId="10F641B0" w14:textId="77777777" w:rsidR="00446E83" w:rsidRDefault="00446E83">
      <w:pPr>
        <w:pStyle w:val="Sumrio1"/>
        <w:rPr>
          <w:color w:val="auto"/>
        </w:rPr>
      </w:pPr>
      <w:bookmarkStart w:id="4" w:name="_Hlk54078197"/>
    </w:p>
    <w:p w14:paraId="5242BE0D" w14:textId="77777777" w:rsidR="00446E83" w:rsidRDefault="00446E83">
      <w:pPr>
        <w:pStyle w:val="Sumrio1"/>
        <w:rPr>
          <w:color w:val="auto"/>
        </w:rPr>
      </w:pPr>
    </w:p>
    <w:p w14:paraId="6581CCA4" w14:textId="77777777" w:rsidR="00446E83" w:rsidRDefault="00446E83">
      <w:pPr>
        <w:pStyle w:val="Sumrio1"/>
        <w:rPr>
          <w:color w:val="auto"/>
        </w:rPr>
      </w:pPr>
    </w:p>
    <w:bookmarkEnd w:id="4"/>
    <w:p w14:paraId="3F949A34" w14:textId="77777777" w:rsidR="00446E83" w:rsidRDefault="00446E83">
      <w:pPr>
        <w:rPr>
          <w:color w:val="FF0000"/>
        </w:rPr>
      </w:pPr>
    </w:p>
    <w:bookmarkEnd w:id="1"/>
    <w:p w14:paraId="42EC8293" w14:textId="77777777" w:rsidR="00446E83" w:rsidRDefault="00FD5688">
      <w:r>
        <w:rPr>
          <w:noProof/>
        </w:rPr>
        <w:drawing>
          <wp:inline distT="0" distB="0" distL="0" distR="0" wp14:anchorId="7C30FA7D" wp14:editId="7E068F8F">
            <wp:extent cx="5760720" cy="1751962"/>
            <wp:effectExtent l="0" t="0" r="0" b="0"/>
            <wp:docPr id="6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E4E6B" wp14:editId="0BD34740">
                <wp:simplePos x="0" y="0"/>
                <wp:positionH relativeFrom="margin">
                  <wp:align>right</wp:align>
                </wp:positionH>
                <wp:positionV relativeFrom="margin">
                  <wp:posOffset>8254361</wp:posOffset>
                </wp:positionV>
                <wp:extent cx="5760089" cy="638178"/>
                <wp:effectExtent l="0" t="0" r="0" b="9522"/>
                <wp:wrapSquare wrapText="bothSides"/>
                <wp:docPr id="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9" cy="638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2AC017" w14:textId="77777777" w:rsidR="00446E83" w:rsidRDefault="00FD5688">
                            <w:pPr>
                              <w:pStyle w:val="LocaleAnodeEntrega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SANTO ANDRE / SP</w:t>
                            </w:r>
                          </w:p>
                          <w:p w14:paraId="291822AD" w14:textId="77777777" w:rsidR="00446E83" w:rsidRDefault="00FD5688">
                            <w:pPr>
                              <w:pStyle w:val="LocaleAnodeEntrega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2020</w:t>
                            </w:r>
                          </w:p>
                          <w:p w14:paraId="1DF7050A" w14:textId="77777777" w:rsidR="00446E83" w:rsidRDefault="00446E83">
                            <w:pPr>
                              <w:pStyle w:val="LocaleAnodeEntrega"/>
                            </w:pPr>
                          </w:p>
                          <w:p w14:paraId="28892155" w14:textId="77777777" w:rsidR="00446E83" w:rsidRDefault="00446E83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4E6B" id="Text Box 63" o:spid="_x0000_s1029" type="#_x0000_t202" style="position:absolute;left:0;text-align:left;margin-left:402.35pt;margin-top:649.95pt;width:453.55pt;height:50.25pt;z-index:251657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" stroked="f">
                <v:textbox inset="0,0,0,0">
                  <w:txbxContent>
                    <w:p w14:paraId="5E2AC017" w14:textId="77777777" w:rsidR="00446E83" w:rsidRDefault="00FD5688">
                      <w:pPr>
                        <w:pStyle w:val="LocaleAnodeEntrega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SANTO ANDRE / SP</w:t>
                      </w:r>
                    </w:p>
                    <w:p w14:paraId="291822AD" w14:textId="77777777" w:rsidR="00446E83" w:rsidRDefault="00FD5688">
                      <w:pPr>
                        <w:pStyle w:val="LocaleAnodeEntrega"/>
                      </w:pPr>
                      <w:r>
                        <w:rPr>
                          <w:color w:val="000000"/>
                          <w:sz w:val="22"/>
                        </w:rPr>
                        <w:t>2020</w:t>
                      </w:r>
                    </w:p>
                    <w:p w14:paraId="1DF7050A" w14:textId="77777777" w:rsidR="00446E83" w:rsidRDefault="00446E83">
                      <w:pPr>
                        <w:pStyle w:val="LocaleAnodeEntrega"/>
                      </w:pPr>
                    </w:p>
                    <w:p w14:paraId="28892155" w14:textId="77777777" w:rsidR="00446E83" w:rsidRDefault="00446E83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65A1866" w14:textId="77777777" w:rsidR="00446E83" w:rsidRDefault="00446E83">
      <w:pPr>
        <w:pStyle w:val="Sumrio1"/>
      </w:pPr>
    </w:p>
    <w:p w14:paraId="4966B01C" w14:textId="77777777" w:rsidR="00446E83" w:rsidRDefault="00446E83">
      <w:pPr>
        <w:rPr>
          <w:color w:val="FF0000"/>
        </w:rPr>
      </w:pPr>
    </w:p>
    <w:p w14:paraId="037EFEB6" w14:textId="77777777" w:rsidR="00446E83" w:rsidRDefault="00446E83">
      <w:pPr>
        <w:rPr>
          <w:color w:val="FF0000"/>
        </w:rPr>
      </w:pPr>
    </w:p>
    <w:p w14:paraId="39FE4C1B" w14:textId="77777777" w:rsidR="00446E83" w:rsidRDefault="00446E83">
      <w:pPr>
        <w:rPr>
          <w:color w:val="FF0000"/>
        </w:rPr>
      </w:pPr>
    </w:p>
    <w:p w14:paraId="6BBA864A" w14:textId="77777777" w:rsidR="00446E83" w:rsidRDefault="00446E83">
      <w:pPr>
        <w:rPr>
          <w:color w:val="FF0000"/>
        </w:rPr>
      </w:pPr>
    </w:p>
    <w:p w14:paraId="6DBEC6F5" w14:textId="77777777" w:rsidR="00446E83" w:rsidRDefault="00446E83">
      <w:pPr>
        <w:rPr>
          <w:color w:val="FF0000"/>
        </w:rPr>
      </w:pPr>
    </w:p>
    <w:p w14:paraId="4AE38B6E" w14:textId="77777777" w:rsidR="00446E83" w:rsidRDefault="00FD5688">
      <w:pPr>
        <w:pStyle w:val="NaturezadoTrabalho"/>
        <w:ind w:left="0"/>
      </w:pPr>
      <w:r>
        <w:rPr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436116B3" wp14:editId="7EB0B08F">
                <wp:simplePos x="0" y="0"/>
                <wp:positionH relativeFrom="page">
                  <wp:posOffset>1080135</wp:posOffset>
                </wp:positionH>
                <wp:positionV relativeFrom="page">
                  <wp:posOffset>9489442</wp:posOffset>
                </wp:positionV>
                <wp:extent cx="5760089" cy="500377"/>
                <wp:effectExtent l="0" t="0" r="0" b="0"/>
                <wp:wrapNone/>
                <wp:docPr id="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9" cy="500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9AC437" w14:textId="77777777" w:rsidR="00446E83" w:rsidRDefault="00446E83">
                            <w:pPr>
                              <w:pStyle w:val="LocaleAnodeEntrega"/>
                            </w:pPr>
                          </w:p>
                          <w:p w14:paraId="65665F39" w14:textId="77777777" w:rsidR="00446E83" w:rsidRDefault="00446E83">
                            <w:pPr>
                              <w:pStyle w:val="LocaleAnodeEntrega"/>
                              <w:jc w:val="both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116B3" id="Text Box 21" o:spid="_x0000_s1030" type="#_x0000_t202" style="position:absolute;left:0;text-align:left;margin-left:85.05pt;margin-top:747.2pt;width:453.55pt;height:39.4pt;z-index:-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" stroked="f">
                <v:textbox inset="0,0,0,0">
                  <w:txbxContent>
                    <w:p w14:paraId="6D9AC437" w14:textId="77777777" w:rsidR="00446E83" w:rsidRDefault="00446E83">
                      <w:pPr>
                        <w:pStyle w:val="LocaleAnodeEntrega"/>
                      </w:pPr>
                    </w:p>
                    <w:p w14:paraId="65665F39" w14:textId="77777777" w:rsidR="00446E83" w:rsidRDefault="00446E83">
                      <w:pPr>
                        <w:pStyle w:val="LocaleAnodeEntrega"/>
                        <w:jc w:val="both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szCs w:val="24"/>
        </w:rPr>
        <w:t>SUMÁRIO</w:t>
      </w:r>
    </w:p>
    <w:p w14:paraId="1668E07E" w14:textId="77777777" w:rsidR="00446E83" w:rsidRDefault="00446E83">
      <w:pPr>
        <w:keepNext/>
        <w:keepLines/>
        <w:spacing w:before="240" w:line="256" w:lineRule="auto"/>
        <w:ind w:left="0" w:right="0"/>
        <w:jc w:val="left"/>
        <w:textAlignment w:val="auto"/>
        <w:rPr>
          <w:rFonts w:ascii="Cambria" w:hAnsi="Cambria"/>
          <w:color w:val="000000"/>
          <w:sz w:val="32"/>
          <w:szCs w:val="32"/>
        </w:rPr>
      </w:pPr>
    </w:p>
    <w:p w14:paraId="5078F9F8" w14:textId="77777777" w:rsidR="00446E83" w:rsidRDefault="00FD5688">
      <w:pPr>
        <w:widowControl w:val="0"/>
        <w:tabs>
          <w:tab w:val="right" w:leader="dot" w:pos="720"/>
          <w:tab w:val="right" w:leader="dot" w:pos="9062"/>
        </w:tabs>
        <w:ind w:left="0" w:right="0"/>
        <w:jc w:val="left"/>
        <w:textAlignment w:val="auto"/>
      </w:pPr>
      <w:r>
        <w:fldChar w:fldCharType="begin"/>
      </w:r>
      <w:r>
        <w:instrText xml:space="preserve"> TOC \o "1-3" \u \h </w:instrText>
      </w:r>
      <w:r>
        <w:fldChar w:fldCharType="separate"/>
      </w:r>
      <w:hyperlink r:id="rId9" w:history="1">
        <w:r>
          <w:rPr>
            <w:color w:val="000000"/>
            <w:sz w:val="22"/>
            <w:szCs w:val="24"/>
            <w:u w:val="single"/>
          </w:rPr>
          <w:t>1</w:t>
        </w:r>
        <w:r>
          <w:rPr>
            <w:rFonts w:ascii="Calibri" w:eastAsia="PMingLiU" w:hAnsi="Calibri" w:cs="Vrinda"/>
            <w:color w:val="000000"/>
            <w:sz w:val="22"/>
            <w:szCs w:val="22"/>
          </w:rPr>
          <w:tab/>
        </w:r>
        <w:r>
          <w:rPr>
            <w:color w:val="000000"/>
            <w:sz w:val="22"/>
            <w:szCs w:val="24"/>
            <w:u w:val="single"/>
          </w:rPr>
          <w:t>INTRODUÇÃO</w:t>
        </w:r>
        <w:r>
          <w:rPr>
            <w:color w:val="000000"/>
            <w:sz w:val="22"/>
            <w:szCs w:val="24"/>
          </w:rPr>
          <w:tab/>
        </w:r>
      </w:hyperlink>
      <w:r>
        <w:rPr>
          <w:color w:val="000000"/>
          <w:sz w:val="22"/>
          <w:szCs w:val="24"/>
        </w:rPr>
        <w:t>4</w:t>
      </w:r>
    </w:p>
    <w:p w14:paraId="4C1A81C6" w14:textId="77777777" w:rsidR="00446E83" w:rsidRDefault="00FD5688">
      <w:pPr>
        <w:widowControl w:val="0"/>
        <w:tabs>
          <w:tab w:val="right" w:leader="dot" w:pos="720"/>
          <w:tab w:val="right" w:leader="dot" w:pos="9062"/>
        </w:tabs>
        <w:ind w:left="0" w:right="0"/>
        <w:jc w:val="left"/>
        <w:textAlignment w:val="auto"/>
      </w:pPr>
      <w:hyperlink r:id="rId10" w:history="1">
        <w:r>
          <w:rPr>
            <w:color w:val="000000"/>
            <w:sz w:val="22"/>
            <w:szCs w:val="24"/>
            <w:u w:val="single"/>
          </w:rPr>
          <w:t>2</w:t>
        </w:r>
        <w:r>
          <w:rPr>
            <w:rFonts w:ascii="Calibri" w:eastAsia="PMingLiU" w:hAnsi="Calibri" w:cs="Vrinda"/>
            <w:color w:val="000000"/>
            <w:sz w:val="22"/>
            <w:szCs w:val="22"/>
          </w:rPr>
          <w:tab/>
        </w:r>
        <w:r>
          <w:rPr>
            <w:color w:val="000000"/>
            <w:sz w:val="22"/>
            <w:szCs w:val="24"/>
            <w:u w:val="single"/>
          </w:rPr>
          <w:t>DESENVOLVIMENTO.</w:t>
        </w:r>
        <w:r>
          <w:rPr>
            <w:color w:val="000000"/>
            <w:sz w:val="22"/>
            <w:szCs w:val="24"/>
          </w:rPr>
          <w:tab/>
        </w:r>
      </w:hyperlink>
      <w:r>
        <w:rPr>
          <w:color w:val="000000"/>
          <w:sz w:val="22"/>
          <w:szCs w:val="24"/>
        </w:rPr>
        <w:t>5</w:t>
      </w:r>
    </w:p>
    <w:p w14:paraId="2FF16B3D" w14:textId="77777777" w:rsidR="00446E83" w:rsidRDefault="00FD5688">
      <w:pPr>
        <w:widowControl w:val="0"/>
        <w:tabs>
          <w:tab w:val="right" w:leader="dot" w:pos="960"/>
          <w:tab w:val="right" w:leader="dot" w:pos="9062"/>
        </w:tabs>
        <w:spacing w:line="240" w:lineRule="auto"/>
        <w:ind w:left="240" w:right="0"/>
        <w:textAlignment w:val="auto"/>
      </w:pPr>
      <w:hyperlink r:id="rId11" w:history="1">
        <w:r>
          <w:rPr>
            <w:iCs/>
            <w:color w:val="000000"/>
            <w:u w:val="single"/>
          </w:rPr>
          <w:t>2.1</w:t>
        </w:r>
        <w:r>
          <w:rPr>
            <w:rFonts w:ascii="Calibri" w:eastAsia="PMingLiU" w:hAnsi="Calibri" w:cs="Vrinda"/>
            <w:color w:val="000000"/>
            <w:sz w:val="22"/>
            <w:szCs w:val="22"/>
          </w:rPr>
          <w:tab/>
        </w:r>
        <w:r>
          <w:rPr>
            <w:color w:val="000000"/>
            <w:u w:val="single"/>
          </w:rPr>
          <w:t xml:space="preserve">ANÁLISE ORIENTADA A OBJETOS </w:t>
        </w:r>
        <w:r>
          <w:rPr>
            <w:color w:val="000000"/>
          </w:rPr>
          <w:tab/>
        </w:r>
      </w:hyperlink>
      <w:r>
        <w:rPr>
          <w:color w:val="000000"/>
        </w:rPr>
        <w:t>..5</w:t>
      </w:r>
    </w:p>
    <w:p w14:paraId="5BABC2A0" w14:textId="77777777" w:rsidR="00446E83" w:rsidRDefault="00FD5688">
      <w:pPr>
        <w:widowControl w:val="0"/>
        <w:tabs>
          <w:tab w:val="right" w:leader="dot" w:pos="960"/>
          <w:tab w:val="right" w:leader="dot" w:pos="9062"/>
        </w:tabs>
        <w:spacing w:line="240" w:lineRule="auto"/>
        <w:ind w:left="240" w:right="0"/>
        <w:textAlignment w:val="auto"/>
      </w:pPr>
      <w:hyperlink r:id="rId12" w:history="1">
        <w:r>
          <w:rPr>
            <w:iCs/>
            <w:color w:val="000000"/>
            <w:u w:val="single"/>
          </w:rPr>
          <w:t>2.2</w:t>
        </w:r>
        <w:r>
          <w:rPr>
            <w:rFonts w:ascii="Calibri" w:eastAsia="PMingLiU" w:hAnsi="Calibri" w:cs="Vrinda"/>
            <w:color w:val="000000"/>
            <w:sz w:val="22"/>
            <w:szCs w:val="22"/>
          </w:rPr>
          <w:tab/>
        </w:r>
        <w:r>
          <w:rPr>
            <w:iCs/>
            <w:color w:val="000000"/>
            <w:u w:val="single"/>
          </w:rPr>
          <w:t xml:space="preserve">DESENVOLVIMENTO DE BANCO DE </w:t>
        </w:r>
        <w:r>
          <w:rPr>
            <w:iCs/>
            <w:color w:val="000000"/>
            <w:u w:val="single"/>
          </w:rPr>
          <w:t>DADOS</w:t>
        </w:r>
        <w:r>
          <w:rPr>
            <w:color w:val="000000"/>
          </w:rPr>
          <w:tab/>
        </w:r>
      </w:hyperlink>
      <w:r>
        <w:rPr>
          <w:color w:val="000000"/>
        </w:rPr>
        <w:t>13</w:t>
      </w:r>
    </w:p>
    <w:p w14:paraId="67564831" w14:textId="77777777" w:rsidR="00446E83" w:rsidRDefault="00FD5688">
      <w:pPr>
        <w:widowControl w:val="0"/>
        <w:tabs>
          <w:tab w:val="right" w:leader="dot" w:pos="960"/>
          <w:tab w:val="right" w:leader="dot" w:pos="9062"/>
        </w:tabs>
        <w:spacing w:line="240" w:lineRule="auto"/>
        <w:ind w:left="240" w:right="0"/>
        <w:textAlignment w:val="auto"/>
      </w:pPr>
      <w:hyperlink r:id="rId13" w:history="1">
        <w:r>
          <w:rPr>
            <w:iCs/>
            <w:color w:val="000000"/>
            <w:u w:val="single"/>
          </w:rPr>
          <w:t>2.3</w:t>
        </w:r>
        <w:r>
          <w:rPr>
            <w:rFonts w:ascii="Calibri" w:eastAsia="PMingLiU" w:hAnsi="Calibri" w:cs="Vrinda"/>
            <w:color w:val="000000"/>
            <w:sz w:val="22"/>
            <w:szCs w:val="22"/>
          </w:rPr>
          <w:tab/>
        </w:r>
        <w:r>
          <w:rPr>
            <w:color w:val="000000"/>
            <w:u w:val="single"/>
          </w:rPr>
          <w:t>LINGUAGENS DE PROGRAMAÇÃO</w:t>
        </w:r>
        <w:r>
          <w:rPr>
            <w:color w:val="000000"/>
          </w:rPr>
          <w:tab/>
        </w:r>
      </w:hyperlink>
      <w:r>
        <w:rPr>
          <w:color w:val="000000"/>
        </w:rPr>
        <w:t>18</w:t>
      </w:r>
    </w:p>
    <w:p w14:paraId="741C785C" w14:textId="77777777" w:rsidR="00446E83" w:rsidRDefault="00FD5688">
      <w:pPr>
        <w:widowControl w:val="0"/>
        <w:tabs>
          <w:tab w:val="right" w:leader="dot" w:pos="720"/>
          <w:tab w:val="right" w:leader="dot" w:pos="9062"/>
        </w:tabs>
        <w:ind w:left="0" w:right="0"/>
        <w:jc w:val="center"/>
        <w:textAlignment w:val="auto"/>
      </w:pPr>
      <w:hyperlink r:id="rId14" w:history="1">
        <w:r>
          <w:rPr>
            <w:color w:val="000000"/>
            <w:sz w:val="22"/>
            <w:szCs w:val="24"/>
            <w:u w:val="single"/>
          </w:rPr>
          <w:t>3</w:t>
        </w:r>
        <w:r>
          <w:rPr>
            <w:rFonts w:ascii="Calibri" w:eastAsia="PMingLiU" w:hAnsi="Calibri" w:cs="Vrinda"/>
            <w:color w:val="000000"/>
            <w:sz w:val="22"/>
            <w:szCs w:val="22"/>
          </w:rPr>
          <w:tab/>
        </w:r>
        <w:r>
          <w:rPr>
            <w:color w:val="000000"/>
            <w:sz w:val="22"/>
            <w:szCs w:val="24"/>
            <w:u w:val="single"/>
          </w:rPr>
          <w:t>CONCLUSÃO</w:t>
        </w:r>
        <w:r>
          <w:rPr>
            <w:color w:val="000000"/>
            <w:sz w:val="22"/>
            <w:szCs w:val="24"/>
          </w:rPr>
          <w:tab/>
          <w:t>21</w:t>
        </w:r>
      </w:hyperlink>
    </w:p>
    <w:p w14:paraId="0342453B" w14:textId="77777777" w:rsidR="00446E83" w:rsidRDefault="00FD5688">
      <w:r>
        <w:fldChar w:fldCharType="end"/>
      </w:r>
    </w:p>
    <w:p w14:paraId="206699D0" w14:textId="77777777" w:rsidR="00446E83" w:rsidRDefault="00446E83">
      <w:pPr>
        <w:rPr>
          <w:color w:val="FF0000"/>
        </w:rPr>
      </w:pPr>
    </w:p>
    <w:p w14:paraId="1B278EF1" w14:textId="77777777" w:rsidR="00446E83" w:rsidRDefault="00446E83">
      <w:pPr>
        <w:rPr>
          <w:color w:val="FF0000"/>
        </w:rPr>
      </w:pPr>
    </w:p>
    <w:p w14:paraId="57A37DE1" w14:textId="77777777" w:rsidR="00446E83" w:rsidRDefault="00446E83">
      <w:pPr>
        <w:rPr>
          <w:color w:val="FF0000"/>
        </w:rPr>
      </w:pPr>
    </w:p>
    <w:p w14:paraId="362101C5" w14:textId="77777777" w:rsidR="00446E83" w:rsidRDefault="00446E83">
      <w:pPr>
        <w:rPr>
          <w:color w:val="FF0000"/>
        </w:rPr>
      </w:pPr>
    </w:p>
    <w:p w14:paraId="2B4DC506" w14:textId="77777777" w:rsidR="00446E83" w:rsidRDefault="00446E83">
      <w:pPr>
        <w:rPr>
          <w:color w:val="FF0000"/>
        </w:rPr>
      </w:pPr>
    </w:p>
    <w:p w14:paraId="618C4494" w14:textId="77777777" w:rsidR="00446E83" w:rsidRDefault="00446E83">
      <w:pPr>
        <w:rPr>
          <w:color w:val="FF0000"/>
        </w:rPr>
      </w:pPr>
    </w:p>
    <w:p w14:paraId="5D2FD3F4" w14:textId="77777777" w:rsidR="00446E83" w:rsidRDefault="00446E83">
      <w:pPr>
        <w:rPr>
          <w:color w:val="FF0000"/>
        </w:rPr>
      </w:pPr>
    </w:p>
    <w:p w14:paraId="0EE330F4" w14:textId="77777777" w:rsidR="00446E83" w:rsidRDefault="00446E83"/>
    <w:p w14:paraId="3CD9B70A" w14:textId="77777777" w:rsidR="00446E83" w:rsidRDefault="00446E83">
      <w:pPr>
        <w:rPr>
          <w:color w:val="FF0000"/>
        </w:rPr>
      </w:pPr>
    </w:p>
    <w:p w14:paraId="074FCF88" w14:textId="77777777" w:rsidR="00446E83" w:rsidRDefault="00446E83">
      <w:pPr>
        <w:rPr>
          <w:color w:val="FF0000"/>
        </w:rPr>
      </w:pPr>
    </w:p>
    <w:p w14:paraId="1BD9402B" w14:textId="77777777" w:rsidR="00446E83" w:rsidRDefault="00FD568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724E7D" wp14:editId="4B3A0B05">
                <wp:simplePos x="0" y="0"/>
                <wp:positionH relativeFrom="margin">
                  <wp:align>right</wp:align>
                </wp:positionH>
                <wp:positionV relativeFrom="page">
                  <wp:posOffset>3886200</wp:posOffset>
                </wp:positionV>
                <wp:extent cx="5760089" cy="1990091"/>
                <wp:effectExtent l="0" t="0" r="0" b="0"/>
                <wp:wrapNone/>
                <wp:docPr id="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9" cy="1990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11002E" w14:textId="77777777" w:rsidR="00446E83" w:rsidRDefault="00446E83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24E7D" id="Text Box 19" o:spid="_x0000_s1031" type="#_x0000_t202" style="position:absolute;left:0;text-align:left;margin-left:402.35pt;margin-top:306pt;width:453.55pt;height:156.7pt;z-index:251653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" stroked="f">
                <v:textbox inset="0,0,0,0">
                  <w:txbxContent>
                    <w:p w14:paraId="3611002E" w14:textId="77777777" w:rsidR="00446E83" w:rsidRDefault="00446E83">
                      <w:pPr>
                        <w:pStyle w:val="SubttulodoTrabalh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87F6817" w14:textId="77777777" w:rsidR="00446E83" w:rsidRDefault="00446E83">
      <w:pPr>
        <w:rPr>
          <w:color w:val="FF0000"/>
        </w:rPr>
      </w:pPr>
    </w:p>
    <w:p w14:paraId="4AC93C95" w14:textId="77777777" w:rsidR="00446E83" w:rsidRDefault="00446E83">
      <w:pPr>
        <w:rPr>
          <w:color w:val="FF0000"/>
        </w:rPr>
      </w:pPr>
    </w:p>
    <w:p w14:paraId="2525EE48" w14:textId="77777777" w:rsidR="00446E83" w:rsidRDefault="00446E83">
      <w:pPr>
        <w:rPr>
          <w:color w:val="FF0000"/>
        </w:rPr>
      </w:pPr>
    </w:p>
    <w:p w14:paraId="3B3304F1" w14:textId="77777777" w:rsidR="00446E83" w:rsidRDefault="00446E83">
      <w:pPr>
        <w:rPr>
          <w:color w:val="FF0000"/>
        </w:rPr>
      </w:pPr>
    </w:p>
    <w:p w14:paraId="2F5161A7" w14:textId="77777777" w:rsidR="00446E83" w:rsidRDefault="00446E83">
      <w:pPr>
        <w:pStyle w:val="NaturezadoTrabalho"/>
      </w:pPr>
    </w:p>
    <w:p w14:paraId="601BFDD0" w14:textId="77777777" w:rsidR="00446E83" w:rsidRDefault="00446E83">
      <w:pPr>
        <w:pStyle w:val="NaturezadoTrabalho"/>
        <w:rPr>
          <w:color w:val="FF0000"/>
        </w:rPr>
      </w:pPr>
    </w:p>
    <w:p w14:paraId="2CE4EC9B" w14:textId="77777777" w:rsidR="00446E83" w:rsidRDefault="00446E83">
      <w:pPr>
        <w:pStyle w:val="NaturezadoTrabalho"/>
        <w:rPr>
          <w:color w:val="FF0000"/>
        </w:rPr>
      </w:pPr>
    </w:p>
    <w:p w14:paraId="6555BA31" w14:textId="77777777" w:rsidR="00446E83" w:rsidRDefault="00446E83">
      <w:pPr>
        <w:pStyle w:val="NaturezadoTrabalho"/>
        <w:rPr>
          <w:color w:val="FF0000"/>
        </w:rPr>
      </w:pPr>
    </w:p>
    <w:p w14:paraId="24D4D95F" w14:textId="77777777" w:rsidR="00446E83" w:rsidRDefault="00446E83">
      <w:pPr>
        <w:widowControl w:val="0"/>
        <w:spacing w:line="240" w:lineRule="auto"/>
        <w:ind w:left="0" w:right="0"/>
        <w:textAlignment w:val="auto"/>
        <w:rPr>
          <w:color w:val="000000"/>
        </w:rPr>
      </w:pPr>
      <w:bookmarkStart w:id="5" w:name="_Hlk54079496"/>
      <w:bookmarkStart w:id="6" w:name="_Toc93473123"/>
      <w:bookmarkStart w:id="7" w:name="_Toc96408761"/>
      <w:bookmarkStart w:id="8" w:name="_Toc96409028"/>
      <w:bookmarkStart w:id="9" w:name="_Toc172266842"/>
      <w:bookmarkStart w:id="10" w:name="_Toc419109085"/>
      <w:bookmarkStart w:id="11" w:name="_Toc53662911"/>
      <w:bookmarkStart w:id="12" w:name="_Hlk54079555"/>
    </w:p>
    <w:p w14:paraId="14A3D6C0" w14:textId="77777777" w:rsidR="00446E83" w:rsidRDefault="00446E83">
      <w:pPr>
        <w:widowControl w:val="0"/>
        <w:tabs>
          <w:tab w:val="left" w:pos="720"/>
          <w:tab w:val="right" w:leader="dot" w:pos="9062"/>
        </w:tabs>
        <w:ind w:left="0" w:right="0"/>
        <w:jc w:val="center"/>
        <w:textAlignment w:val="auto"/>
        <w:rPr>
          <w:color w:val="FF0000"/>
          <w:sz w:val="22"/>
          <w:szCs w:val="24"/>
        </w:rPr>
      </w:pPr>
    </w:p>
    <w:p w14:paraId="6C7230EE" w14:textId="77777777" w:rsidR="00446E83" w:rsidRDefault="00FD5688">
      <w:pPr>
        <w:pStyle w:val="Ttulo1"/>
      </w:pPr>
      <w:r>
        <w:lastRenderedPageBreak/>
        <w:t>I</w:t>
      </w:r>
      <w:bookmarkEnd w:id="5"/>
      <w:r>
        <w:t>NTRODUÇÃO</w:t>
      </w:r>
      <w:bookmarkEnd w:id="6"/>
      <w:bookmarkEnd w:id="7"/>
      <w:bookmarkEnd w:id="8"/>
      <w:bookmarkEnd w:id="9"/>
      <w:bookmarkEnd w:id="10"/>
      <w:bookmarkEnd w:id="11"/>
    </w:p>
    <w:p w14:paraId="73CC089A" w14:textId="77777777" w:rsidR="00446E83" w:rsidRDefault="00FD5688">
      <w:pPr>
        <w:pStyle w:val="Pargrafo"/>
      </w:pPr>
      <w:r>
        <w:rPr>
          <w:color w:val="000000"/>
        </w:rPr>
        <w:t xml:space="preserve">Esse tema proposto, a produção textual a seguir, tem como objetivo desenvolver um sistema </w:t>
      </w:r>
      <w:r>
        <w:rPr>
          <w:color w:val="000000"/>
        </w:rPr>
        <w:t>para melhor gerenciar uma Fazenda.</w:t>
      </w:r>
      <w:r>
        <w:t xml:space="preserve"> Onde o objetivo principal é focado em: preservação e otimização dos recursos, geração de produtos e serviços inovadores e proporcionar satisfação e equilíbrio aos envolvidos. Onde deve ser implantado sistemas informatizad</w:t>
      </w:r>
      <w:r>
        <w:t>os e tecnologias de ponta.</w:t>
      </w:r>
    </w:p>
    <w:p w14:paraId="7572FCBE" w14:textId="77777777" w:rsidR="00446E83" w:rsidRDefault="00446E83">
      <w:pPr>
        <w:pStyle w:val="Pargrafo"/>
        <w:rPr>
          <w:color w:val="000000"/>
        </w:rPr>
      </w:pPr>
    </w:p>
    <w:p w14:paraId="57570E84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 O estudo de caso em questão, coloca o acadêmico para desenvolver um sistema de informação de gerenciamento para uma fazenda. A intenção é fazer com que esse sistema possa oferecer dados e informações precisas e detalhadas para </w:t>
      </w:r>
      <w:r>
        <w:rPr>
          <w:color w:val="000000"/>
        </w:rPr>
        <w:t>que o gestor possa tomar suas decisões de forma assertiva e com mais eficácia. Nesse sentido, iremos apresentar todo o banco de dados juntamente com seu script e a as possíveis soluções para a situação problemática da fazenda, que gira em torna da perda de</w:t>
      </w:r>
      <w:r>
        <w:rPr>
          <w:color w:val="000000"/>
        </w:rPr>
        <w:t xml:space="preserve"> leite. </w:t>
      </w:r>
    </w:p>
    <w:p w14:paraId="41D4C3C8" w14:textId="77777777" w:rsidR="00446E83" w:rsidRDefault="00446E83">
      <w:pPr>
        <w:pStyle w:val="Pargrafo"/>
        <w:rPr>
          <w:color w:val="FF0000"/>
        </w:rPr>
      </w:pPr>
    </w:p>
    <w:p w14:paraId="1A67A3BA" w14:textId="77777777" w:rsidR="00446E83" w:rsidRDefault="00446E83">
      <w:pPr>
        <w:pStyle w:val="TitulodeGrfico"/>
        <w:rPr>
          <w:color w:val="FF0000"/>
        </w:rPr>
      </w:pPr>
    </w:p>
    <w:p w14:paraId="1500E8C5" w14:textId="77777777" w:rsidR="00446E83" w:rsidRDefault="00446E83">
      <w:pPr>
        <w:rPr>
          <w:color w:val="FF0000"/>
        </w:rPr>
      </w:pPr>
    </w:p>
    <w:p w14:paraId="5EEE8B02" w14:textId="77777777" w:rsidR="00446E83" w:rsidRDefault="00446E83">
      <w:pPr>
        <w:rPr>
          <w:color w:val="FF0000"/>
        </w:rPr>
      </w:pPr>
    </w:p>
    <w:p w14:paraId="0057A379" w14:textId="77777777" w:rsidR="00446E83" w:rsidRDefault="00FD5688">
      <w:pPr>
        <w:pStyle w:val="Ttulo1"/>
      </w:pPr>
      <w:bookmarkStart w:id="13" w:name="_Toc419109087"/>
      <w:bookmarkStart w:id="14" w:name="_Toc53662912"/>
      <w:bookmarkEnd w:id="12"/>
      <w:r>
        <w:lastRenderedPageBreak/>
        <w:t>DESENVOLVIMENTO</w:t>
      </w:r>
      <w:bookmarkEnd w:id="13"/>
      <w:r>
        <w:t>.</w:t>
      </w:r>
      <w:bookmarkEnd w:id="14"/>
    </w:p>
    <w:p w14:paraId="3D2700F8" w14:textId="77777777" w:rsidR="00446E83" w:rsidRDefault="00446E83">
      <w:pPr>
        <w:pStyle w:val="Pargrafo"/>
      </w:pPr>
    </w:p>
    <w:p w14:paraId="1C5D03C9" w14:textId="77777777" w:rsidR="00446E83" w:rsidRDefault="00FD5688">
      <w:pPr>
        <w:pStyle w:val="Ttulo2"/>
      </w:pPr>
      <w:bookmarkStart w:id="15" w:name="_Toc53662913"/>
      <w:r>
        <w:t>ANÁLISE ORIENTADA A OBJETOS I</w:t>
      </w:r>
      <w:bookmarkEnd w:id="15"/>
    </w:p>
    <w:p w14:paraId="37670824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Todo e qualquer desenvolvimento de software possui um ciclo de vida que é baseado em etapas e estágios diferenciados, assim são utilizados também conceitos soltos e abstratos com </w:t>
      </w:r>
      <w:r>
        <w:rPr>
          <w:color w:val="000000"/>
        </w:rPr>
        <w:t xml:space="preserve">finalidade de divisionais atividades que ocorrem em cada etapa de desenvolvimento. Dentre as etapas, podemos citar como participantes, processos como: planejamento, requerimentos, design, formato, dentre outros. </w:t>
      </w:r>
    </w:p>
    <w:p w14:paraId="06B029EB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O desenvolvimento de um software é algo bem</w:t>
      </w:r>
      <w:r>
        <w:rPr>
          <w:color w:val="000000"/>
        </w:rPr>
        <w:t xml:space="preserve"> demorado e que exige bastante do desenvolvedor e programador, principalmente em termos de conhecimento e desenvolvimento do que é solicitado para tal necessidade do cliente. Assim, o sistema deve estar de acordo com a finalidade pretendida. </w:t>
      </w:r>
    </w:p>
    <w:p w14:paraId="2F44D1DF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Ao logo da et</w:t>
      </w:r>
      <w:r>
        <w:rPr>
          <w:color w:val="000000"/>
        </w:rPr>
        <w:t>apa de análise do sistema ou também conhecido como análise orientada a tais objetos para desenvolvimento de software, os requisitos do sistema devem ser pautados e determinados, as classes utilizadas devem ser identificadas e assim como também os relaciona</w:t>
      </w:r>
      <w:r>
        <w:rPr>
          <w:color w:val="000000"/>
        </w:rPr>
        <w:t xml:space="preserve">mentos e relações entre tais classes que foram implementadas. </w:t>
      </w:r>
    </w:p>
    <w:p w14:paraId="7E342602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Existem três técnicas de análise de sistemas que são utilizadas comumente em conjunto para com a análise orientada para com objetos, são assim: modelagem de objetos, modelagem dinâmica, e a mod</w:t>
      </w:r>
      <w:r>
        <w:rPr>
          <w:color w:val="000000"/>
        </w:rPr>
        <w:t xml:space="preserve">elagem funcional. Essas técnicas devem funcionar em auxilio uma da outra, contribuindo para uma análise eficiente e de qualidade. </w:t>
      </w:r>
    </w:p>
    <w:p w14:paraId="31A31E4D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A primeira técnica que é fundamentada na modelagem de objetos procura desenvolver uma estrutura estática para o sistema de so</w:t>
      </w:r>
      <w:r>
        <w:rPr>
          <w:color w:val="000000"/>
        </w:rPr>
        <w:t xml:space="preserve">ftware em termos de objetos. Esta identifica de forma precisa os objetos, as classes que os objetos podem ser alocados e agrupados e assim também os relacionamentos entre esses objetos. Nessa técnica ainda é capaz também de identificar todos os principais </w:t>
      </w:r>
      <w:r>
        <w:rPr>
          <w:color w:val="000000"/>
        </w:rPr>
        <w:t xml:space="preserve">atributos e operações para com cada classe. </w:t>
      </w:r>
    </w:p>
    <w:p w14:paraId="59CE4850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Após a conclusão da etapa voltado para o desenvolvimento de um comportamento estático para o sistema, assim é analisado o comportamento deste </w:t>
      </w:r>
      <w:r>
        <w:rPr>
          <w:color w:val="000000"/>
        </w:rPr>
        <w:lastRenderedPageBreak/>
        <w:t>em relação ao tempo e também as mudanças externas que ocorrem precisa</w:t>
      </w:r>
      <w:r>
        <w:rPr>
          <w:color w:val="000000"/>
        </w:rPr>
        <w:t xml:space="preserve">m de uma </w:t>
      </w:r>
      <w:proofErr w:type="spellStart"/>
      <w:r>
        <w:rPr>
          <w:color w:val="000000"/>
        </w:rPr>
        <w:t>examinação</w:t>
      </w:r>
      <w:proofErr w:type="spellEnd"/>
      <w:r>
        <w:rPr>
          <w:color w:val="000000"/>
        </w:rPr>
        <w:t xml:space="preserve"> sucinta, assim temos o objetivo da modelagem dinâmica. </w:t>
      </w:r>
    </w:p>
    <w:p w14:paraId="59B904D2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A modelagem dinâmica é um conceito bem difundido na área de sistema, que tem por finalidade descrever como um objeto individual responde a determinados eventos, sejam esses interno</w:t>
      </w:r>
      <w:r>
        <w:rPr>
          <w:color w:val="000000"/>
        </w:rPr>
        <w:t xml:space="preserve">s ou externos. Onde, os eventos internos são acionados por um outro objeto qualquer e os eventos externos que são acionados através de situações do mundo exterior. </w:t>
      </w:r>
    </w:p>
    <w:p w14:paraId="29FACB60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Nesse sentido, observado o caso da situação geradora do sistema </w:t>
      </w:r>
      <w:proofErr w:type="spellStart"/>
      <w:r>
        <w:rPr>
          <w:color w:val="000000"/>
        </w:rPr>
        <w:t>FazenTECH</w:t>
      </w:r>
      <w:proofErr w:type="spellEnd"/>
      <w:r>
        <w:rPr>
          <w:color w:val="000000"/>
        </w:rPr>
        <w:t xml:space="preserve"> foi realizada a e</w:t>
      </w:r>
      <w:r>
        <w:rPr>
          <w:color w:val="000000"/>
        </w:rPr>
        <w:t>tapa voltada para modelagem de atividades de análise de sistemas foi através de uma ferramenta chamada de CASE para modelagens, onde contempla também a UML. Então, deve-se levar em consideração todas as funcionalidades para realizar o processo de criação a</w:t>
      </w:r>
      <w:r>
        <w:rPr>
          <w:color w:val="000000"/>
        </w:rPr>
        <w:t xml:space="preserve">nimal e também voltado para o planejamento do plantio nas mais diferentes culturas da fazenda em estudo. </w:t>
      </w:r>
    </w:p>
    <w:p w14:paraId="1558E89C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Portanto, para atender de forma concisa e continua o domínio de criação animal e também o planejamento elaborado para o plantio do sistema </w:t>
      </w:r>
      <w:proofErr w:type="spellStart"/>
      <w:r>
        <w:rPr>
          <w:color w:val="000000"/>
        </w:rPr>
        <w:t>FazenTECH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 xml:space="preserve">é evidenciado a seguir o modelo de Casos de Uso, assim como também o modelo de Classes e por último e não menos importante, o Diagrama de Máquina de Estados para a classe determinada “Plantio”, relatando sobre estes em cada uma das fases desse artigo. </w:t>
      </w:r>
    </w:p>
    <w:p w14:paraId="0EE06E22" w14:textId="77777777" w:rsidR="00446E83" w:rsidRDefault="00446E83">
      <w:pPr>
        <w:pStyle w:val="Pargrafo"/>
        <w:rPr>
          <w:color w:val="FF0000"/>
        </w:rPr>
      </w:pPr>
    </w:p>
    <w:p w14:paraId="52EDD070" w14:textId="77777777" w:rsidR="00446E83" w:rsidRDefault="00FD5688">
      <w:pPr>
        <w:pStyle w:val="Pargrafo"/>
        <w:numPr>
          <w:ilvl w:val="0"/>
          <w:numId w:val="9"/>
        </w:numPr>
        <w:ind w:left="284" w:hanging="284"/>
        <w:rPr>
          <w:b/>
          <w:bCs/>
          <w:color w:val="000000"/>
        </w:rPr>
      </w:pPr>
      <w:r>
        <w:rPr>
          <w:b/>
          <w:bCs/>
          <w:color w:val="000000"/>
        </w:rPr>
        <w:t xml:space="preserve">O </w:t>
      </w:r>
      <w:r>
        <w:rPr>
          <w:b/>
          <w:bCs/>
          <w:color w:val="000000"/>
        </w:rPr>
        <w:t>Diagrama de Use Cases:</w:t>
      </w:r>
    </w:p>
    <w:p w14:paraId="08623A79" w14:textId="77777777" w:rsidR="00446E83" w:rsidRDefault="00446E83">
      <w:pPr>
        <w:pStyle w:val="Pargrafo"/>
        <w:ind w:left="2061" w:firstLine="0"/>
        <w:rPr>
          <w:color w:val="000000"/>
        </w:rPr>
      </w:pPr>
    </w:p>
    <w:p w14:paraId="3B69E902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O objetivo e finalidade principal desse diagrama de caso de uso é registrar o aspecto dinâmico de um determinado sistema. Então, assim essa definição se torna muito ampla e genérica, não deixando claro o propósito destes, visto que </w:t>
      </w:r>
      <w:r>
        <w:rPr>
          <w:color w:val="000000"/>
        </w:rPr>
        <w:t>ainda existe quatro diagramas distintos, tais como: o de atividade, o de sequência, o de colaboração e o gráfico de estado, que possuem propósito semelhantes e até mesmo iguais. Assim, existe alguns fatores e aspectos específicos que trazer a distinção par</w:t>
      </w:r>
      <w:r>
        <w:rPr>
          <w:color w:val="000000"/>
        </w:rPr>
        <w:t xml:space="preserve">a com os demais tipos de diagramas. </w:t>
      </w:r>
    </w:p>
    <w:p w14:paraId="691CBC47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Os diagramas de caso de uso são aqueles utilizados para fazer uma reunião dos requisitos fundamentais e essenciais para um sistema, isso inclui influências tanto internas como externas. Dentre esses requisitos, podemos </w:t>
      </w:r>
      <w:r>
        <w:rPr>
          <w:color w:val="000000"/>
        </w:rPr>
        <w:t xml:space="preserve">até mesmo encontrar o de design que é bem importante para tal processo. Assim, quando um sistema é analisado, </w:t>
      </w:r>
      <w:proofErr w:type="gramStart"/>
      <w:r>
        <w:rPr>
          <w:color w:val="000000"/>
        </w:rPr>
        <w:t>este busca</w:t>
      </w:r>
      <w:proofErr w:type="gramEnd"/>
      <w:r>
        <w:rPr>
          <w:color w:val="000000"/>
        </w:rPr>
        <w:t xml:space="preserve"> reunião em sua amplitude suas </w:t>
      </w:r>
      <w:r>
        <w:rPr>
          <w:color w:val="000000"/>
        </w:rPr>
        <w:lastRenderedPageBreak/>
        <w:t xml:space="preserve">funcionalidades, com isso os casos de uso são preparados e todos os atores são identificados. </w:t>
      </w:r>
    </w:p>
    <w:p w14:paraId="0E6FE5BC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Assim, qua</w:t>
      </w:r>
      <w:r>
        <w:rPr>
          <w:color w:val="000000"/>
        </w:rPr>
        <w:t xml:space="preserve">ndo a tarefa inicial é concluída, os diagramas de caso de uso são modelados para se apresentar a visão externa deste: </w:t>
      </w:r>
    </w:p>
    <w:p w14:paraId="75CD0D06" w14:textId="77777777" w:rsidR="00446E83" w:rsidRDefault="00446E83">
      <w:pPr>
        <w:pStyle w:val="Pargrafo"/>
        <w:rPr>
          <w:color w:val="000000"/>
        </w:rPr>
      </w:pPr>
    </w:p>
    <w:p w14:paraId="56799411" w14:textId="77777777" w:rsidR="00446E83" w:rsidRDefault="00FD5688">
      <w:pPr>
        <w:pStyle w:val="Pargrafo"/>
        <w:ind w:firstLine="0"/>
        <w:jc w:val="center"/>
      </w:pPr>
      <w:r>
        <w:rPr>
          <w:noProof/>
        </w:rPr>
        <w:drawing>
          <wp:inline distT="0" distB="0" distL="0" distR="0" wp14:anchorId="0CC59117" wp14:editId="125BE3C5">
            <wp:extent cx="4714875" cy="4371975"/>
            <wp:effectExtent l="0" t="0" r="9525" b="9525"/>
            <wp:docPr id="10" name="Image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71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3237CE" w14:textId="77777777" w:rsidR="00446E83" w:rsidRDefault="00FD5688">
      <w:pPr>
        <w:pStyle w:val="Pargrafo"/>
        <w:ind w:firstLine="0"/>
        <w:jc w:val="center"/>
        <w:rPr>
          <w:b/>
          <w:color w:val="000000"/>
          <w:sz w:val="20"/>
        </w:rPr>
      </w:pPr>
      <w:r>
        <w:rPr>
          <w:b/>
          <w:color w:val="000000"/>
          <w:sz w:val="20"/>
        </w:rPr>
        <w:t>Figura 1: Diagrama de Caso de Uso “Criação Animal”</w:t>
      </w:r>
    </w:p>
    <w:p w14:paraId="4E939554" w14:textId="77777777" w:rsidR="00446E83" w:rsidRDefault="00FD5688">
      <w:pPr>
        <w:pStyle w:val="Pargrafo"/>
        <w:ind w:firstLine="0"/>
        <w:rPr>
          <w:color w:val="FF0000"/>
        </w:rPr>
      </w:pPr>
      <w:r>
        <w:rPr>
          <w:color w:val="FF0000"/>
        </w:rPr>
        <w:t xml:space="preserve">                       </w:t>
      </w:r>
    </w:p>
    <w:p w14:paraId="0ED499E6" w14:textId="77777777" w:rsidR="00446E83" w:rsidRDefault="00FD5688">
      <w:pPr>
        <w:pStyle w:val="Pargrafo"/>
        <w:ind w:firstLine="0"/>
      </w:pPr>
      <w:r>
        <w:rPr>
          <w:noProof/>
        </w:rPr>
        <w:lastRenderedPageBreak/>
        <w:drawing>
          <wp:inline distT="0" distB="0" distL="0" distR="0" wp14:anchorId="6A3DA9D2" wp14:editId="5AA8D267">
            <wp:extent cx="4895853" cy="4857749"/>
            <wp:effectExtent l="0" t="0" r="0" b="1"/>
            <wp:docPr id="11" name="Image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3" cy="4857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20D2FE" w14:textId="77777777" w:rsidR="00446E83" w:rsidRDefault="00FD5688">
      <w:pPr>
        <w:pStyle w:val="Pargrafo"/>
        <w:ind w:firstLine="0"/>
        <w:jc w:val="center"/>
        <w:rPr>
          <w:b/>
          <w:color w:val="000000"/>
          <w:sz w:val="20"/>
        </w:rPr>
      </w:pPr>
      <w:r>
        <w:rPr>
          <w:b/>
          <w:color w:val="000000"/>
          <w:sz w:val="20"/>
        </w:rPr>
        <w:t>Figura 2: Diagrama de Caso de Uso “Plantio”</w:t>
      </w:r>
    </w:p>
    <w:p w14:paraId="3F4B03DC" w14:textId="77777777" w:rsidR="00446E83" w:rsidRDefault="00446E83">
      <w:pPr>
        <w:pStyle w:val="Pargrafo"/>
        <w:ind w:firstLine="0"/>
        <w:jc w:val="center"/>
        <w:rPr>
          <w:b/>
          <w:color w:val="000000"/>
          <w:sz w:val="20"/>
        </w:rPr>
      </w:pPr>
    </w:p>
    <w:p w14:paraId="3BDFE17E" w14:textId="77777777" w:rsidR="00446E83" w:rsidRDefault="00FD5688">
      <w:pPr>
        <w:pStyle w:val="Pargrafo"/>
        <w:numPr>
          <w:ilvl w:val="0"/>
          <w:numId w:val="9"/>
        </w:numPr>
        <w:ind w:left="426" w:hanging="426"/>
        <w:rPr>
          <w:b/>
          <w:bCs/>
          <w:color w:val="000000"/>
        </w:rPr>
      </w:pPr>
      <w:r>
        <w:rPr>
          <w:b/>
          <w:bCs/>
          <w:color w:val="000000"/>
        </w:rPr>
        <w:t xml:space="preserve">O </w:t>
      </w:r>
      <w:r>
        <w:rPr>
          <w:b/>
          <w:bCs/>
          <w:color w:val="000000"/>
        </w:rPr>
        <w:t>Modelo de Classe:</w:t>
      </w:r>
    </w:p>
    <w:p w14:paraId="16DA7F0F" w14:textId="77777777" w:rsidR="00446E83" w:rsidRDefault="00446E83">
      <w:pPr>
        <w:pStyle w:val="Pargrafo"/>
        <w:rPr>
          <w:color w:val="000000"/>
        </w:rPr>
      </w:pPr>
    </w:p>
    <w:p w14:paraId="57492595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O modelo de classes tem objetivo de descrever e estruturar os objetos de um sistema, assim os diagramas de classes dizem respeito, evidenciando o modelo de classe. Nesse sentido, o diagrama de classes se trata de um diagrama estático, ou</w:t>
      </w:r>
      <w:r>
        <w:rPr>
          <w:color w:val="000000"/>
        </w:rPr>
        <w:t xml:space="preserve"> seja, parado, onde este apresenta uma visão estática de um aplicativo. O diagrama de classes busca visualizar, documentar, descrever e entender os mais diferentes aspectos de um sistema especifico, assim como também a construção de um código que será exec</w:t>
      </w:r>
      <w:r>
        <w:rPr>
          <w:color w:val="000000"/>
        </w:rPr>
        <w:t xml:space="preserve">utável através de um aplicativo desenvolvido em software. </w:t>
      </w:r>
    </w:p>
    <w:p w14:paraId="2C33BBBE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O diagrama de classes detalha todas as características e atributos, assim como também operações de uma determinada classe e assim também restrições que são impostas ao sistema. Os diagramas de clas</w:t>
      </w:r>
      <w:r>
        <w:rPr>
          <w:color w:val="000000"/>
        </w:rPr>
        <w:t xml:space="preserve">se são amplamente </w:t>
      </w:r>
      <w:r>
        <w:rPr>
          <w:color w:val="000000"/>
        </w:rPr>
        <w:lastRenderedPageBreak/>
        <w:t xml:space="preserve">utilizados para modelagem de sistemas orientados para objetos, pois são os únicos diagramas UML, onde podem ser mapeados com uma linguagem orientada e focada para objetos. </w:t>
      </w:r>
    </w:p>
    <w:p w14:paraId="57B6301A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O diagrama de classes evidencia um complexo ou conjunto de coleçã</w:t>
      </w:r>
      <w:r>
        <w:rPr>
          <w:color w:val="000000"/>
        </w:rPr>
        <w:t xml:space="preserve">o de classes, interfaces, colaborações, associações e também restrições, sendo assim também conhecido como diagrama estrutural. Vejamos: </w:t>
      </w:r>
    </w:p>
    <w:p w14:paraId="03604B9C" w14:textId="77777777" w:rsidR="00446E83" w:rsidRDefault="00446E83">
      <w:pPr>
        <w:pStyle w:val="Pargrafo"/>
        <w:ind w:left="2061" w:firstLine="0"/>
        <w:jc w:val="center"/>
        <w:rPr>
          <w:b/>
          <w:color w:val="FF0000"/>
          <w:sz w:val="20"/>
        </w:rPr>
      </w:pPr>
    </w:p>
    <w:p w14:paraId="2041644F" w14:textId="77777777" w:rsidR="00446E83" w:rsidRDefault="00FD5688">
      <w:pPr>
        <w:pStyle w:val="Pargrafo"/>
        <w:ind w:left="2061" w:firstLine="0"/>
        <w:jc w:val="center"/>
      </w:pPr>
      <w:r>
        <w:rPr>
          <w:b/>
          <w:noProof/>
          <w:color w:val="000000"/>
          <w:sz w:val="20"/>
        </w:rPr>
        <w:drawing>
          <wp:anchor distT="0" distB="0" distL="114300" distR="114300" simplePos="0" relativeHeight="251667968" behindDoc="0" locked="0" layoutInCell="1" allowOverlap="1" wp14:anchorId="199C8F97" wp14:editId="263D42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9997" cy="3135596"/>
            <wp:effectExtent l="0" t="0" r="0" b="7654"/>
            <wp:wrapSquare wrapText="bothSides"/>
            <wp:docPr id="12" name="Imagem 2" descr="C:\Users\eleni\Google Drive\PortfolioCasaDasMarmitas\Portfolios2020_2\PRONTOS\FAZENTECH\Charles diagrama - Page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97" cy="3135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0"/>
        </w:rPr>
        <w:t>Figura 3: Diagrame de Classe</w:t>
      </w:r>
    </w:p>
    <w:p w14:paraId="07B1ECDD" w14:textId="77777777" w:rsidR="00446E83" w:rsidRDefault="00446E83">
      <w:pPr>
        <w:pStyle w:val="Pargrafo"/>
        <w:ind w:left="2061" w:firstLine="0"/>
        <w:jc w:val="center"/>
        <w:rPr>
          <w:b/>
          <w:color w:val="FF0000"/>
          <w:sz w:val="20"/>
        </w:rPr>
      </w:pPr>
    </w:p>
    <w:p w14:paraId="4FD89CAC" w14:textId="77777777" w:rsidR="00446E83" w:rsidRDefault="00446E83">
      <w:pPr>
        <w:pStyle w:val="Pargrafo"/>
        <w:ind w:left="2061" w:firstLine="0"/>
        <w:jc w:val="center"/>
        <w:rPr>
          <w:b/>
          <w:color w:val="FF0000"/>
          <w:sz w:val="20"/>
        </w:rPr>
      </w:pPr>
    </w:p>
    <w:p w14:paraId="43FF49C7" w14:textId="77777777" w:rsidR="00446E83" w:rsidRDefault="00FD5688">
      <w:pPr>
        <w:pStyle w:val="Pargrafo"/>
        <w:numPr>
          <w:ilvl w:val="0"/>
          <w:numId w:val="9"/>
        </w:numPr>
        <w:ind w:left="426" w:hanging="426"/>
        <w:rPr>
          <w:b/>
          <w:bCs/>
          <w:color w:val="000000"/>
        </w:rPr>
      </w:pPr>
      <w:r>
        <w:rPr>
          <w:b/>
          <w:bCs/>
          <w:color w:val="000000"/>
        </w:rPr>
        <w:t>O Diagrama de Máquina de Estados:</w:t>
      </w:r>
    </w:p>
    <w:p w14:paraId="33BE2239" w14:textId="77777777" w:rsidR="00446E83" w:rsidRDefault="00446E83">
      <w:pPr>
        <w:pStyle w:val="Pargrafo"/>
        <w:jc w:val="left"/>
        <w:rPr>
          <w:color w:val="000000"/>
        </w:rPr>
      </w:pPr>
    </w:p>
    <w:p w14:paraId="2033B0C3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O diagrama de máquina de estado tem por </w:t>
      </w:r>
      <w:r>
        <w:rPr>
          <w:color w:val="000000"/>
        </w:rPr>
        <w:t xml:space="preserve">objetivo </w:t>
      </w:r>
      <w:proofErr w:type="gramStart"/>
      <w:r>
        <w:rPr>
          <w:color w:val="000000"/>
        </w:rPr>
        <w:t>e  finalidade</w:t>
      </w:r>
      <w:proofErr w:type="gramEnd"/>
      <w:r>
        <w:rPr>
          <w:color w:val="000000"/>
        </w:rPr>
        <w:t xml:space="preserve"> estruturar e modelar como se dá o comportamento de apenas um objeto. Assim, dentro deste se especifica a </w:t>
      </w:r>
      <w:proofErr w:type="spellStart"/>
      <w:r>
        <w:rPr>
          <w:color w:val="000000"/>
        </w:rPr>
        <w:t>sequencia</w:t>
      </w:r>
      <w:proofErr w:type="spellEnd"/>
      <w:r>
        <w:rPr>
          <w:color w:val="000000"/>
        </w:rPr>
        <w:t xml:space="preserve"> de eventos que o objeto passa ao longo de toda sua vida útil para com resposta a esse evento. </w:t>
      </w:r>
    </w:p>
    <w:p w14:paraId="7A10EA53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Esse diagrama se trata </w:t>
      </w:r>
      <w:r>
        <w:rPr>
          <w:color w:val="000000"/>
        </w:rPr>
        <w:t xml:space="preserve">de um dos cinco diagramas UML utilizados para estruturar e modelar a natureza dinâmica de um sistema, assim consegue se definir todos os </w:t>
      </w:r>
      <w:proofErr w:type="spellStart"/>
      <w:r>
        <w:rPr>
          <w:color w:val="000000"/>
        </w:rPr>
        <w:t>possiveis</w:t>
      </w:r>
      <w:proofErr w:type="spellEnd"/>
      <w:r>
        <w:rPr>
          <w:color w:val="000000"/>
        </w:rPr>
        <w:t xml:space="preserve"> estados de um objeto ao longo de todo o seu período de vida, onde esses estados são modificados e alterados p</w:t>
      </w:r>
      <w:r>
        <w:rPr>
          <w:color w:val="000000"/>
        </w:rPr>
        <w:t xml:space="preserve">or eventos. A modelação principal é </w:t>
      </w:r>
      <w:proofErr w:type="gramStart"/>
      <w:r>
        <w:rPr>
          <w:color w:val="000000"/>
        </w:rPr>
        <w:t>voltado</w:t>
      </w:r>
      <w:proofErr w:type="gramEnd"/>
      <w:r>
        <w:rPr>
          <w:color w:val="000000"/>
        </w:rPr>
        <w:t xml:space="preserve"> para sistemas reativos, onde estes podem ser definidos como sistemas que responde a </w:t>
      </w:r>
      <w:proofErr w:type="spellStart"/>
      <w:r>
        <w:rPr>
          <w:color w:val="000000"/>
        </w:rPr>
        <w:t>disversos</w:t>
      </w:r>
      <w:proofErr w:type="spellEnd"/>
      <w:r>
        <w:rPr>
          <w:color w:val="000000"/>
        </w:rPr>
        <w:t xml:space="preserve"> eventos, tanto internos como externos. </w:t>
      </w:r>
    </w:p>
    <w:p w14:paraId="75FA68E9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lastRenderedPageBreak/>
        <w:t>Esse diagrama tem como uma de suas atividades também descrever e desenhar o fl</w:t>
      </w:r>
      <w:r>
        <w:rPr>
          <w:color w:val="000000"/>
        </w:rPr>
        <w:t>uxo de controle que será utilizado de um estado para outro. Os estados são compreendidos e entendidos como uma condição determinada que um objeto se encontra, existe e muda assim que um evento é acionado. Então, é entendido como foco principal desse diagra</w:t>
      </w:r>
      <w:r>
        <w:rPr>
          <w:color w:val="000000"/>
        </w:rPr>
        <w:t xml:space="preserve">ma de máquina de estado a modelação do tempo de vida de um objeto desde a origem dele até a sua finalização. </w:t>
      </w:r>
    </w:p>
    <w:p w14:paraId="2297AF1A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Dentro do diagrama, um estado é configurado e identificado por um retângulo arredondado, onde vem seu nome descrito dentro deste. Assim, o estado </w:t>
      </w:r>
      <w:r>
        <w:rPr>
          <w:color w:val="000000"/>
        </w:rPr>
        <w:t xml:space="preserve">inicial é denotado e descrito por um </w:t>
      </w:r>
      <w:proofErr w:type="spellStart"/>
      <w:r>
        <w:rPr>
          <w:color w:val="000000"/>
        </w:rPr>
        <w:t>circulo</w:t>
      </w:r>
      <w:proofErr w:type="spellEnd"/>
      <w:r>
        <w:rPr>
          <w:color w:val="000000"/>
        </w:rPr>
        <w:t xml:space="preserve"> preto que é preenchido e que possui como </w:t>
      </w:r>
      <w:proofErr w:type="spellStart"/>
      <w:r>
        <w:rPr>
          <w:color w:val="000000"/>
        </w:rPr>
        <w:t>rôtulo</w:t>
      </w:r>
      <w:proofErr w:type="spellEnd"/>
      <w:r>
        <w:rPr>
          <w:color w:val="000000"/>
        </w:rPr>
        <w:t xml:space="preserve"> seu nome. Já o estado final, é identificado por um </w:t>
      </w:r>
      <w:proofErr w:type="spellStart"/>
      <w:r>
        <w:rPr>
          <w:color w:val="000000"/>
        </w:rPr>
        <w:t>circulo</w:t>
      </w:r>
      <w:proofErr w:type="spellEnd"/>
      <w:r>
        <w:rPr>
          <w:color w:val="000000"/>
        </w:rPr>
        <w:t xml:space="preserve"> com um ponto dentro que também é rotulado pelo um nome especifico. </w:t>
      </w:r>
    </w:p>
    <w:p w14:paraId="3025470C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Podemos assim, observar o diagrama d</w:t>
      </w:r>
      <w:r>
        <w:rPr>
          <w:color w:val="000000"/>
        </w:rPr>
        <w:t xml:space="preserve">e máquina de estados para o sistema desenvolvido para a </w:t>
      </w:r>
      <w:proofErr w:type="spellStart"/>
      <w:r>
        <w:rPr>
          <w:color w:val="000000"/>
        </w:rPr>
        <w:t>FazenTECH</w:t>
      </w:r>
      <w:proofErr w:type="spellEnd"/>
      <w:r>
        <w:rPr>
          <w:color w:val="000000"/>
        </w:rPr>
        <w:t xml:space="preserve">: </w:t>
      </w:r>
    </w:p>
    <w:p w14:paraId="21235F98" w14:textId="77777777" w:rsidR="00446E83" w:rsidRDefault="00FD5688">
      <w:pPr>
        <w:pStyle w:val="Pargrafo"/>
      </w:pPr>
      <w:r>
        <w:rPr>
          <w:b/>
          <w:color w:val="000000"/>
          <w:sz w:val="20"/>
        </w:rPr>
        <w:t xml:space="preserve">           Figura 4: Diagrama de Máquina de Estados</w:t>
      </w:r>
    </w:p>
    <w:p w14:paraId="65170197" w14:textId="77777777" w:rsidR="00446E83" w:rsidRDefault="00FD5688">
      <w:pPr>
        <w:pStyle w:val="Pargrafo"/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73FA10E" wp14:editId="7F1251F3">
            <wp:simplePos x="0" y="0"/>
            <wp:positionH relativeFrom="margin">
              <wp:align>left</wp:align>
            </wp:positionH>
            <wp:positionV relativeFrom="paragraph">
              <wp:posOffset>266703</wp:posOffset>
            </wp:positionV>
            <wp:extent cx="6273168" cy="1819271"/>
            <wp:effectExtent l="0" t="0" r="0" b="0"/>
            <wp:wrapSquare wrapText="bothSides"/>
            <wp:docPr id="13" name="Imagem 6" descr="C:\Users\eleni\Google Drive\PortfolioCasaDasMarmitas\Portfolios2020_2\PRONTOS\FAZENTECH\diagram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168" cy="1819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A4E09D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5649A9F2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63098A9E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0017CA36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2BB521EE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5EE376A9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574C18A5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1D5A5752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2DD4B56A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54406811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45E535BB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054B33CF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310F3CC1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309A8691" w14:textId="77777777" w:rsidR="00446E83" w:rsidRDefault="00FD5688">
      <w:pPr>
        <w:pStyle w:val="Pargrafo"/>
        <w:rPr>
          <w:b/>
          <w:color w:val="000000"/>
          <w:sz w:val="20"/>
        </w:rPr>
      </w:pPr>
      <w:bookmarkStart w:id="16" w:name="_Hlk54688696"/>
      <w:r>
        <w:rPr>
          <w:b/>
          <w:color w:val="000000"/>
          <w:sz w:val="20"/>
        </w:rPr>
        <w:lastRenderedPageBreak/>
        <w:t>Figura 5</w:t>
      </w:r>
      <w:bookmarkEnd w:id="16"/>
      <w:r>
        <w:rPr>
          <w:b/>
          <w:color w:val="000000"/>
          <w:sz w:val="20"/>
        </w:rPr>
        <w:t>: Diagrama de Máquina de Estados Plantio</w:t>
      </w:r>
    </w:p>
    <w:p w14:paraId="332922F9" w14:textId="77777777" w:rsidR="00446E83" w:rsidRDefault="00446E83">
      <w:pPr>
        <w:pStyle w:val="Pargrafo"/>
        <w:rPr>
          <w:b/>
          <w:color w:val="000000"/>
          <w:sz w:val="20"/>
        </w:rPr>
      </w:pPr>
    </w:p>
    <w:p w14:paraId="4C2F6A12" w14:textId="77777777" w:rsidR="00446E83" w:rsidRDefault="00FD5688">
      <w:pPr>
        <w:pStyle w:val="Pargrafo"/>
      </w:pPr>
      <w:r>
        <w:rPr>
          <w:noProof/>
        </w:rPr>
        <w:drawing>
          <wp:inline distT="0" distB="0" distL="0" distR="0" wp14:anchorId="7CDEDC7F" wp14:editId="0CBDF2D8">
            <wp:extent cx="4562471" cy="4391021"/>
            <wp:effectExtent l="0" t="0" r="0" b="0"/>
            <wp:docPr id="14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1" cy="43910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05168B" w14:textId="77777777" w:rsidR="00446E83" w:rsidRDefault="00446E83">
      <w:pPr>
        <w:pStyle w:val="Pargrafo"/>
      </w:pPr>
    </w:p>
    <w:p w14:paraId="283EC2D1" w14:textId="77777777" w:rsidR="00446E83" w:rsidRDefault="00FD5688">
      <w:pPr>
        <w:pStyle w:val="Ttulo3"/>
      </w:pPr>
      <w:bookmarkStart w:id="17" w:name="_Toc50456361"/>
      <w:bookmarkStart w:id="18" w:name="_Hlk54080524"/>
      <w:r>
        <w:t xml:space="preserve"> Diagrama de atividades</w:t>
      </w:r>
      <w:bookmarkEnd w:id="17"/>
    </w:p>
    <w:p w14:paraId="0AC48A1F" w14:textId="77777777" w:rsidR="00446E83" w:rsidRDefault="00FD5688">
      <w:pPr>
        <w:pStyle w:val="Pargrafo"/>
      </w:pPr>
      <w:r>
        <w:t xml:space="preserve">O diagrama de atividade ajuda a unir as </w:t>
      </w:r>
      <w:r>
        <w:t xml:space="preserve">pessoas das áreas de negócios e de desenvolvimento de uma organização para entender o mesmo processo e comportamento. Para criar um diagrama de atividade, é necessário um conjunto de símbolos especiais, incluindo aqueles para dar partida, encerrar, fundir </w:t>
      </w:r>
      <w:r>
        <w:t>ou receber etapas no fluxo. Diagrama de atividade oferece uma série de benefícios, tais como: Demonstrar a lógica de um algoritmo, descrever as etapas realizadas em um caso de uso UML, ilustrar um processo de negócio ou fluxo de trabalho entre usuários e o</w:t>
      </w:r>
      <w:r>
        <w:t xml:space="preserve"> sistema, simplificar e melhorar qualquer processo ao esclarecer casos de uso complicados, modelar elementos de arquitetura de </w:t>
      </w:r>
      <w:r>
        <w:rPr>
          <w:i/>
          <w:iCs/>
        </w:rPr>
        <w:t>software</w:t>
      </w:r>
      <w:r>
        <w:t>, como método, função e operação.</w:t>
      </w:r>
    </w:p>
    <w:p w14:paraId="30F37199" w14:textId="77777777" w:rsidR="00446E83" w:rsidRDefault="00FD5688">
      <w:pPr>
        <w:pStyle w:val="Pargrafo"/>
      </w:pPr>
      <w:r>
        <w:rPr>
          <w:noProof/>
        </w:rPr>
        <w:lastRenderedPageBreak/>
        <w:drawing>
          <wp:inline distT="0" distB="0" distL="0" distR="0" wp14:anchorId="6E1A01F0" wp14:editId="76C93A3D">
            <wp:extent cx="3181353" cy="4886325"/>
            <wp:effectExtent l="0" t="0" r="0" b="9525"/>
            <wp:docPr id="15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3" cy="4886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59C61D" w14:textId="77777777" w:rsidR="00446E83" w:rsidRDefault="00FD5688">
      <w:pPr>
        <w:pStyle w:val="Pargrafo"/>
      </w:pPr>
      <w:r>
        <w:rPr>
          <w:b/>
          <w:color w:val="000000"/>
          <w:sz w:val="20"/>
        </w:rPr>
        <w:t xml:space="preserve">                Figura 5:  </w:t>
      </w:r>
      <w:r>
        <w:rPr>
          <w:b/>
        </w:rPr>
        <w:t>Diagrama de Atividades</w:t>
      </w:r>
    </w:p>
    <w:p w14:paraId="3D11FD9C" w14:textId="77777777" w:rsidR="00446E83" w:rsidRDefault="00446E83">
      <w:pPr>
        <w:pStyle w:val="Pargrafo"/>
      </w:pPr>
    </w:p>
    <w:p w14:paraId="763B108D" w14:textId="77777777" w:rsidR="00446E83" w:rsidRDefault="00FD5688">
      <w:pPr>
        <w:pStyle w:val="Pargrafo"/>
        <w:numPr>
          <w:ilvl w:val="0"/>
          <w:numId w:val="9"/>
        </w:numPr>
        <w:rPr>
          <w:b/>
          <w:bCs/>
        </w:rPr>
      </w:pPr>
      <w:bookmarkStart w:id="19" w:name="_Toc50456363"/>
      <w:r>
        <w:rPr>
          <w:b/>
          <w:bCs/>
        </w:rPr>
        <w:t>Diagrama de sequencia</w:t>
      </w:r>
      <w:bookmarkEnd w:id="19"/>
      <w:r>
        <w:rPr>
          <w:b/>
          <w:bCs/>
        </w:rPr>
        <w:t xml:space="preserve"> </w:t>
      </w:r>
    </w:p>
    <w:p w14:paraId="52F6EAFB" w14:textId="77777777" w:rsidR="00446E83" w:rsidRDefault="00FD5688">
      <w:pPr>
        <w:pStyle w:val="Pargrafo"/>
      </w:pPr>
      <w:r>
        <w:t xml:space="preserve">O diagrama </w:t>
      </w:r>
      <w:r>
        <w:t>de sequência é uma espécie de diagrama de interação, pois descreve como, e em qual ordem, um grupo de objetos trabalha em conjunto. Estes diagramas são usados para entender as necessidades de um novo sistema ou para documentar um processo existente. Diagra</w:t>
      </w:r>
      <w:r>
        <w:t xml:space="preserve">mas de sequência são conhecidos como diagramas de eventos ou cenários de eventos. Existem dois tipos de diagramas de sequência: Diagramas UML e diagramas baseados em código. O baseado em código é proveniente de código de programação, o </w:t>
      </w:r>
      <w:r>
        <w:rPr>
          <w:i/>
          <w:iCs/>
        </w:rPr>
        <w:t>software</w:t>
      </w:r>
      <w:r>
        <w:t xml:space="preserve"> de diagrama</w:t>
      </w:r>
      <w:r>
        <w:t xml:space="preserve">ção UML do </w:t>
      </w:r>
      <w:proofErr w:type="spellStart"/>
      <w:r>
        <w:rPr>
          <w:i/>
          <w:iCs/>
        </w:rPr>
        <w:t>Lucidchart</w:t>
      </w:r>
      <w:proofErr w:type="spellEnd"/>
      <w:r>
        <w:t xml:space="preserve"> contém todas as formas e recursos necessários</w:t>
      </w:r>
    </w:p>
    <w:p w14:paraId="65A17F77" w14:textId="77777777" w:rsidR="00446E83" w:rsidRDefault="00FD5688">
      <w:pPr>
        <w:pStyle w:val="Pargrafo"/>
        <w:rPr>
          <w:b/>
        </w:rPr>
      </w:pPr>
      <w:r>
        <w:rPr>
          <w:b/>
        </w:rPr>
        <w:t xml:space="preserve">           </w:t>
      </w:r>
    </w:p>
    <w:p w14:paraId="7FA3E1BA" w14:textId="77777777" w:rsidR="00446E83" w:rsidRDefault="00FD5688">
      <w:pPr>
        <w:pStyle w:val="Pargrafo"/>
      </w:pPr>
      <w:r>
        <w:rPr>
          <w:b/>
          <w:color w:val="000000"/>
          <w:sz w:val="20"/>
        </w:rPr>
        <w:t>Figura 6:</w:t>
      </w:r>
      <w:r>
        <w:rPr>
          <w:b/>
        </w:rPr>
        <w:t xml:space="preserve">  Diagrama de </w:t>
      </w:r>
      <w:r>
        <w:rPr>
          <w:b/>
          <w:bCs/>
        </w:rPr>
        <w:t>sequência</w:t>
      </w:r>
    </w:p>
    <w:p w14:paraId="4D17932E" w14:textId="77777777" w:rsidR="00446E83" w:rsidRDefault="00446E83">
      <w:pPr>
        <w:pStyle w:val="Pargrafo"/>
      </w:pPr>
    </w:p>
    <w:p w14:paraId="1C763A3C" w14:textId="77777777" w:rsidR="00446E83" w:rsidRDefault="00FD5688">
      <w:pPr>
        <w:pStyle w:val="Pargrafo"/>
      </w:pPr>
      <w:r>
        <w:rPr>
          <w:noProof/>
        </w:rPr>
        <w:lastRenderedPageBreak/>
        <w:drawing>
          <wp:inline distT="0" distB="0" distL="0" distR="0" wp14:anchorId="20CC1F49" wp14:editId="51D9075D">
            <wp:extent cx="4579616" cy="2181228"/>
            <wp:effectExtent l="0" t="0" r="0" b="9522"/>
            <wp:docPr id="16" name="Image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616" cy="2181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EA4C032" w14:textId="77777777" w:rsidR="00446E83" w:rsidRDefault="00FD5688">
      <w:pPr>
        <w:pStyle w:val="Ttulo2"/>
      </w:pPr>
      <w:bookmarkStart w:id="20" w:name="_Toc53662914"/>
      <w:bookmarkEnd w:id="18"/>
      <w:r>
        <w:t>DESENVOLVIMENTO DE BANCO DE DADOS</w:t>
      </w:r>
      <w:bookmarkEnd w:id="20"/>
    </w:p>
    <w:p w14:paraId="116E4B68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O Banco de Dados se trata de um aplicativo especifico e separado que armazena um conjunto de dados, </w:t>
      </w:r>
      <w:r>
        <w:rPr>
          <w:color w:val="000000"/>
        </w:rPr>
        <w:t xml:space="preserve">esses dados serão utilizados pelo gestor quando necessário. Assim, cada banco de dados possui uma ou mais APIs diferentes que servem para criar, gerenciar, acessar, pesquisar e até mesmo replicar dados que estão ali embutidos. </w:t>
      </w:r>
    </w:p>
    <w:p w14:paraId="4F4F9764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Pode-se fazer outros tipos d</w:t>
      </w:r>
      <w:r>
        <w:rPr>
          <w:color w:val="000000"/>
        </w:rPr>
        <w:t xml:space="preserve">e armazenamento de dados, tais como arquivos no sistema ou grandes tabelas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 xml:space="preserve"> na memória, mas assim a busca e a gravação que é um dos fatores primordiais não seriam tão rápidos e fáceis como tais esses tipos de sistemas. Em nossa atualidade, são utilizad</w:t>
      </w:r>
      <w:r>
        <w:rPr>
          <w:color w:val="000000"/>
        </w:rPr>
        <w:t>os sistemas de gerenciamento de banco de dados relacional com objetivo de armazenar e gerir um volume muito grande de dados. Um banco de dados relacional se trata de um sistema de armazenamento de dados em tabelas diferentes e as relações são sempre estabe</w:t>
      </w:r>
      <w:r>
        <w:rPr>
          <w:color w:val="000000"/>
        </w:rPr>
        <w:t xml:space="preserve">lecidas utilizando chaves conhecidas, tais como chaves estrangeiras. </w:t>
      </w:r>
    </w:p>
    <w:p w14:paraId="3B6FC386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O sistema criado para </w:t>
      </w:r>
      <w:proofErr w:type="spellStart"/>
      <w:r>
        <w:rPr>
          <w:color w:val="000000"/>
        </w:rPr>
        <w:t>FazenTECH</w:t>
      </w:r>
      <w:proofErr w:type="spellEnd"/>
      <w:r>
        <w:rPr>
          <w:color w:val="000000"/>
        </w:rPr>
        <w:t xml:space="preserve"> necessita de armazenar uma série de dados e informações que são importantes e relevantes para o negócio, tais como informações pessoais dos usuários, forn</w:t>
      </w:r>
      <w:r>
        <w:rPr>
          <w:color w:val="000000"/>
        </w:rPr>
        <w:t xml:space="preserve">ecedores, materiais, clientes, produtos, dentre outros. Esse sistema precisa armazenar a quantidade máxima de dados, objetivando assim, fornece o suporte fundamental para tal negócio. </w:t>
      </w:r>
    </w:p>
    <w:p w14:paraId="49ACD09C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Na análise e desenvolvimento de sistemas existem diversos banco de dado</w:t>
      </w:r>
      <w:r>
        <w:rPr>
          <w:color w:val="000000"/>
        </w:rPr>
        <w:t>s a conhecer: MySQL que é um sistema de gerenciamento de banco de dados do tipo SQL relacional.</w:t>
      </w:r>
    </w:p>
    <w:p w14:paraId="05CBBDDA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lastRenderedPageBreak/>
        <w:t xml:space="preserve">Os comandos de Data </w:t>
      </w:r>
      <w:proofErr w:type="spellStart"/>
      <w:r>
        <w:rPr>
          <w:color w:val="000000"/>
        </w:rPr>
        <w:t>Definition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 (DDL) são também extremamente importantes, pois criam, manipulam e </w:t>
      </w:r>
      <w:proofErr w:type="spellStart"/>
      <w:r>
        <w:rPr>
          <w:color w:val="000000"/>
        </w:rPr>
        <w:t>monificam</w:t>
      </w:r>
      <w:proofErr w:type="spellEnd"/>
      <w:r>
        <w:rPr>
          <w:color w:val="000000"/>
        </w:rPr>
        <w:t xml:space="preserve"> objetos, assim como usuários, banco de dado</w:t>
      </w:r>
      <w:r>
        <w:rPr>
          <w:color w:val="000000"/>
        </w:rPr>
        <w:t>s, tabelas, esquemas, colunas, visualizações, procedimentos, funções armazenadas. Já os comandos do DML possuem como finalidade de inserir, excluir, atualizar, e até mesmo mesclar dados para com as tabelas, assim os comandos DQL possuem como função selecio</w:t>
      </w:r>
      <w:r>
        <w:rPr>
          <w:color w:val="000000"/>
        </w:rPr>
        <w:t xml:space="preserve">nar os registros de uma, duas ou mais tabelas. </w:t>
      </w:r>
    </w:p>
    <w:p w14:paraId="743F0B1D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Esses comandos citados, são utilizados para realizar uma série de operações, podendo ser em nível de sessão e conta, tais como: definição de parâmetros, iniciar transações e até mesmo inicializar variáveis. A</w:t>
      </w:r>
      <w:r>
        <w:rPr>
          <w:color w:val="000000"/>
        </w:rPr>
        <w:t xml:space="preserve"> seguir será expresso um simples script SQL para auxílio na criação de tabelas que são necessárias para o banco de dados da “fazenda-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t>”.</w:t>
      </w:r>
    </w:p>
    <w:p w14:paraId="319A5D35" w14:textId="77777777" w:rsidR="00446E83" w:rsidRDefault="00446E83">
      <w:pPr>
        <w:pStyle w:val="Pargrafo"/>
        <w:rPr>
          <w:color w:val="FF0000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446E83" w14:paraId="0B489532" w14:textId="77777777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695E5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CREATE DATABASE `fazenda-bd`;</w:t>
            </w:r>
          </w:p>
          <w:p w14:paraId="53E12B49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0046791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CREATE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Compras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(</w:t>
            </w:r>
          </w:p>
          <w:p w14:paraId="2AA064F0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NULL,</w:t>
            </w:r>
          </w:p>
          <w:p w14:paraId="664D0F26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nome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 xml:space="preserve">250) COLLATE </w:t>
            </w:r>
            <w:r>
              <w:rPr>
                <w:rFonts w:cs="Arial"/>
                <w:color w:val="000000"/>
                <w:sz w:val="20"/>
                <w:lang w:val="en-US"/>
              </w:rPr>
              <w:t>utf8_unicode_ci DEFAULT NULL,</w:t>
            </w:r>
          </w:p>
          <w:p w14:paraId="354B035D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produto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DEFAULT NULL,</w:t>
            </w:r>
          </w:p>
          <w:p w14:paraId="19CCE978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`qtd`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13) DEFAULT NULL,</w:t>
            </w:r>
          </w:p>
          <w:p w14:paraId="65255C8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dt_compra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date DEFAULT NULL</w:t>
            </w:r>
          </w:p>
          <w:p w14:paraId="655BD998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) ENGINE=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InnoDB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DEFAULT CHARSET=utf8 COLLATE=utf8_unicode_ci;</w:t>
            </w:r>
          </w:p>
          <w:p w14:paraId="0FB796A8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111B56DE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60E04017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16078A1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INSERT INTO `Compras` (`id`, `nome`,</w:t>
            </w:r>
            <w:r>
              <w:rPr>
                <w:rFonts w:cs="Arial"/>
                <w:color w:val="000000"/>
                <w:sz w:val="20"/>
              </w:rPr>
              <w:t xml:space="preserve"> `produto`, `</w:t>
            </w:r>
            <w:proofErr w:type="spellStart"/>
            <w:r>
              <w:rPr>
                <w:rFonts w:cs="Arial"/>
                <w:color w:val="000000"/>
                <w:sz w:val="20"/>
              </w:rPr>
              <w:t>qtd</w:t>
            </w:r>
            <w:proofErr w:type="spellEnd"/>
            <w:r>
              <w:rPr>
                <w:rFonts w:cs="Arial"/>
                <w:color w:val="000000"/>
                <w:sz w:val="20"/>
              </w:rPr>
              <w:t>`, `</w:t>
            </w:r>
            <w:proofErr w:type="spellStart"/>
            <w:r>
              <w:rPr>
                <w:rFonts w:cs="Arial"/>
                <w:color w:val="000000"/>
                <w:sz w:val="20"/>
              </w:rPr>
              <w:t>dt_compra</w:t>
            </w:r>
            <w:proofErr w:type="spellEnd"/>
            <w:r>
              <w:rPr>
                <w:rFonts w:cs="Arial"/>
                <w:color w:val="000000"/>
                <w:sz w:val="20"/>
              </w:rPr>
              <w:t>`) VALUES</w:t>
            </w:r>
          </w:p>
          <w:p w14:paraId="3A49AF75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(1, 'Fazenda Santo </w:t>
            </w:r>
            <w:proofErr w:type="spellStart"/>
            <w:r>
              <w:rPr>
                <w:rFonts w:cs="Arial"/>
                <w:color w:val="000000"/>
                <w:sz w:val="20"/>
              </w:rPr>
              <w:t>Andre</w:t>
            </w:r>
            <w:proofErr w:type="spellEnd"/>
            <w:r>
              <w:rPr>
                <w:rFonts w:cs="Arial"/>
                <w:color w:val="000000"/>
                <w:sz w:val="20"/>
              </w:rPr>
              <w:t>', 'sementes de girassol', 900, '2020-10-09'),</w:t>
            </w:r>
          </w:p>
          <w:p w14:paraId="37DCF532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(2, 'Comunidade Rural </w:t>
            </w:r>
            <w:proofErr w:type="spellStart"/>
            <w:r>
              <w:rPr>
                <w:rFonts w:cs="Arial"/>
                <w:color w:val="000000"/>
                <w:sz w:val="20"/>
              </w:rPr>
              <w:t>Fasendinha</w:t>
            </w:r>
            <w:proofErr w:type="spellEnd"/>
            <w:r>
              <w:rPr>
                <w:rFonts w:cs="Arial"/>
                <w:color w:val="000000"/>
                <w:sz w:val="20"/>
              </w:rPr>
              <w:t>', 'sementes de girassol', 1200, '2020-09-16');</w:t>
            </w:r>
          </w:p>
          <w:p w14:paraId="32B742E6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3B8E5330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5E1A25E9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2C2D54CE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CREATE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Equipamentos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(</w:t>
            </w:r>
          </w:p>
          <w:p w14:paraId="621B31A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NULL,</w:t>
            </w:r>
          </w:p>
          <w:p w14:paraId="484CFD88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nome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DEFAULT NULL,</w:t>
            </w:r>
          </w:p>
          <w:p w14:paraId="4CA71BC7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tipo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DEFAULT NULL</w:t>
            </w:r>
          </w:p>
          <w:p w14:paraId="41E1852C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) ENGINE=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InnoDB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DEFAULT CHARSET=utf8 COLLATE=utf8_unicode_ci;</w:t>
            </w:r>
          </w:p>
          <w:p w14:paraId="03BEC7B3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48FFC1EB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16BF2E70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3F653EE7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INSERT INTO `Equipamentos` (`id`, `nome`, `tipo`) VALUES</w:t>
            </w:r>
          </w:p>
          <w:p w14:paraId="2A2AF0F2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(1, </w:t>
            </w:r>
            <w:r>
              <w:rPr>
                <w:rFonts w:cs="Arial"/>
                <w:color w:val="000000"/>
                <w:sz w:val="20"/>
              </w:rPr>
              <w:t>'colheitadeira', 'motorizado'),</w:t>
            </w:r>
          </w:p>
          <w:p w14:paraId="4C6A4343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(2, 'ceifadora', 'motorizado');</w:t>
            </w:r>
          </w:p>
          <w:p w14:paraId="23A348E5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4A302DB7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3556ABFC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5910A89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CREATE TABLE `</w:t>
            </w:r>
            <w:proofErr w:type="spellStart"/>
            <w:r>
              <w:rPr>
                <w:rFonts w:cs="Arial"/>
                <w:color w:val="000000"/>
                <w:sz w:val="20"/>
              </w:rPr>
              <w:t>Funcionarios</w:t>
            </w:r>
            <w:proofErr w:type="spellEnd"/>
            <w:r>
              <w:rPr>
                <w:rFonts w:cs="Arial"/>
                <w:color w:val="000000"/>
                <w:sz w:val="20"/>
              </w:rPr>
              <w:t>` (</w:t>
            </w:r>
          </w:p>
          <w:p w14:paraId="6F2115C7" w14:textId="77777777" w:rsidR="00446E83" w:rsidRPr="00944A8A" w:rsidRDefault="00FD5688">
            <w:pPr>
              <w:pStyle w:val="Pargrafo"/>
              <w:jc w:val="left"/>
              <w:rPr>
                <w:lang w:val="en-US"/>
              </w:rPr>
            </w:pPr>
            <w:r>
              <w:rPr>
                <w:rFonts w:cs="Arial"/>
                <w:color w:val="000000"/>
                <w:sz w:val="20"/>
              </w:rPr>
              <w:t xml:space="preserve"> 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NULL,</w:t>
            </w:r>
          </w:p>
          <w:p w14:paraId="634D5A78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nome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DEFAULT NULL,</w:t>
            </w:r>
          </w:p>
          <w:p w14:paraId="29948C14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cpf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COLLATE utf8_unicode_ci DEFAULT NULL,</w:t>
            </w:r>
          </w:p>
          <w:p w14:paraId="42CEB6FA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cs="Arial"/>
                <w:color w:val="000000"/>
                <w:sz w:val="20"/>
                <w:lang w:val="en-US"/>
              </w:rPr>
              <w:t>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salario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15) COLLATE utf8_unicode_ci DEFAULT NULL</w:t>
            </w:r>
          </w:p>
          <w:p w14:paraId="0F4E7B40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) ENGINE=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InnoDB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DEFAULT CHARSET=utf8 COLLATE=utf8_unicode_ci;</w:t>
            </w:r>
          </w:p>
          <w:p w14:paraId="50DB0557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D68B231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34890EF7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090FFBAA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INSERT INTO `</w:t>
            </w:r>
            <w:proofErr w:type="spellStart"/>
            <w:r>
              <w:rPr>
                <w:rFonts w:cs="Arial"/>
                <w:color w:val="000000"/>
                <w:sz w:val="20"/>
              </w:rPr>
              <w:t>Funcionarios</w:t>
            </w:r>
            <w:proofErr w:type="spellEnd"/>
            <w:r>
              <w:rPr>
                <w:rFonts w:cs="Arial"/>
                <w:color w:val="000000"/>
                <w:sz w:val="20"/>
              </w:rPr>
              <w:t>` (`id`, `nome`, `</w:t>
            </w:r>
            <w:proofErr w:type="spellStart"/>
            <w:r>
              <w:rPr>
                <w:rFonts w:cs="Arial"/>
                <w:color w:val="000000"/>
                <w:sz w:val="20"/>
              </w:rPr>
              <w:t>cpf</w:t>
            </w:r>
            <w:proofErr w:type="spellEnd"/>
            <w:r>
              <w:rPr>
                <w:rFonts w:cs="Arial"/>
                <w:color w:val="000000"/>
                <w:sz w:val="20"/>
              </w:rPr>
              <w:t>`, `</w:t>
            </w:r>
            <w:proofErr w:type="gramStart"/>
            <w:r>
              <w:rPr>
                <w:rFonts w:cs="Arial"/>
                <w:color w:val="000000"/>
                <w:sz w:val="20"/>
              </w:rPr>
              <w:t>salario</w:t>
            </w:r>
            <w:proofErr w:type="gramEnd"/>
            <w:r>
              <w:rPr>
                <w:rFonts w:cs="Arial"/>
                <w:color w:val="000000"/>
                <w:sz w:val="20"/>
              </w:rPr>
              <w:t>`) VALUES</w:t>
            </w:r>
          </w:p>
          <w:p w14:paraId="45366BBE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(1, 'Raimundo Silva', '01759702134', '1250'),</w:t>
            </w:r>
          </w:p>
          <w:p w14:paraId="53D040B3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(2, '</w:t>
            </w:r>
            <w:proofErr w:type="spellStart"/>
            <w:r>
              <w:rPr>
                <w:rFonts w:cs="Arial"/>
                <w:color w:val="000000"/>
                <w:sz w:val="20"/>
              </w:rPr>
              <w:t>Antonio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</w:rPr>
              <w:t>Fracis</w:t>
            </w:r>
            <w:r>
              <w:rPr>
                <w:rFonts w:cs="Arial"/>
                <w:color w:val="000000"/>
                <w:sz w:val="20"/>
              </w:rPr>
              <w:t>co</w:t>
            </w:r>
            <w:proofErr w:type="spellEnd"/>
            <w:r>
              <w:rPr>
                <w:rFonts w:cs="Arial"/>
                <w:color w:val="000000"/>
                <w:sz w:val="20"/>
              </w:rPr>
              <w:t>', '04386902349', '1250'),</w:t>
            </w:r>
          </w:p>
          <w:p w14:paraId="774EE35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(3, 'Claudio Sousa', '79449314539', '3650'),</w:t>
            </w:r>
          </w:p>
          <w:p w14:paraId="2874C2B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(4, '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Gildivan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Gomes', '73283454294', '3650');</w:t>
            </w:r>
          </w:p>
          <w:p w14:paraId="225FE524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53E6620E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484C93F8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3CD5659D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CREATE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Produc_Leite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(</w:t>
            </w:r>
          </w:p>
          <w:p w14:paraId="61A80DAD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NULL,</w:t>
            </w:r>
          </w:p>
          <w:p w14:paraId="0721974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especie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DEFAULT NULL,</w:t>
            </w:r>
          </w:p>
          <w:p w14:paraId="2EB5CBE0" w14:textId="77777777" w:rsidR="00446E83" w:rsidRDefault="00FD5688">
            <w:pPr>
              <w:pStyle w:val="Pargrafo"/>
              <w:jc w:val="left"/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cs="Arial"/>
                <w:color w:val="000000"/>
                <w:sz w:val="20"/>
              </w:rPr>
              <w:t>`</w:t>
            </w:r>
            <w:proofErr w:type="spellStart"/>
            <w:r>
              <w:rPr>
                <w:rFonts w:cs="Arial"/>
                <w:color w:val="000000"/>
                <w:sz w:val="20"/>
              </w:rPr>
              <w:t>data_ordenha</w:t>
            </w:r>
            <w:proofErr w:type="spellEnd"/>
            <w:r>
              <w:rPr>
                <w:rFonts w:cs="Arial"/>
                <w:color w:val="000000"/>
                <w:sz w:val="20"/>
              </w:rPr>
              <w:t>` date DEFAULT NULL,</w:t>
            </w:r>
          </w:p>
          <w:p w14:paraId="0F5B09A0" w14:textId="77777777" w:rsidR="00446E83" w:rsidRPr="00944A8A" w:rsidRDefault="00FD5688">
            <w:pPr>
              <w:pStyle w:val="Pargrafo"/>
              <w:jc w:val="left"/>
              <w:rPr>
                <w:lang w:val="en-US"/>
              </w:rPr>
            </w:pPr>
            <w:r>
              <w:rPr>
                <w:rFonts w:cs="Arial"/>
                <w:color w:val="000000"/>
                <w:sz w:val="20"/>
              </w:rPr>
              <w:t xml:space="preserve">  </w:t>
            </w:r>
            <w:r>
              <w:rPr>
                <w:rFonts w:cs="Arial"/>
                <w:color w:val="000000"/>
                <w:sz w:val="20"/>
                <w:lang w:val="en-US"/>
              </w:rPr>
              <w:t>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temp_leite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DEFAULT NULL,</w:t>
            </w:r>
          </w:p>
          <w:p w14:paraId="328CE9E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produtividade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DEFAULT NULL,</w:t>
            </w:r>
          </w:p>
          <w:p w14:paraId="62F65E9E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inseminacao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3) COLLATE utf8_unicode_ci DEFAULT NULL,</w:t>
            </w:r>
          </w:p>
          <w:p w14:paraId="2098BE7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est_parto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date DEFAULT NULL,</w:t>
            </w:r>
          </w:p>
          <w:p w14:paraId="1ECFF117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secagem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date DEFAULT NULL,</w:t>
            </w:r>
          </w:p>
          <w:p w14:paraId="2A60BD9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mm_rumina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 xml:space="preserve">11) </w:t>
            </w:r>
            <w:r>
              <w:rPr>
                <w:rFonts w:cs="Arial"/>
                <w:color w:val="000000"/>
                <w:sz w:val="20"/>
                <w:lang w:val="en-US"/>
              </w:rPr>
              <w:t>DEFAULT NULL</w:t>
            </w:r>
          </w:p>
          <w:p w14:paraId="5C57546D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) ENGINE=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InnoDB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DEFAULT CHARSET=utf8 COLLATE=utf8_unicode_ci;</w:t>
            </w:r>
          </w:p>
          <w:p w14:paraId="1D4EC75F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2433EF5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18D326BB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78192CC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INSERT INTO `</w:t>
            </w:r>
            <w:proofErr w:type="spellStart"/>
            <w:r>
              <w:rPr>
                <w:rFonts w:cs="Arial"/>
                <w:color w:val="000000"/>
                <w:sz w:val="20"/>
              </w:rPr>
              <w:t>Produc_Leite</w:t>
            </w:r>
            <w:proofErr w:type="spellEnd"/>
            <w:r>
              <w:rPr>
                <w:rFonts w:cs="Arial"/>
                <w:color w:val="000000"/>
                <w:sz w:val="20"/>
              </w:rPr>
              <w:t>` (`id`, `</w:t>
            </w:r>
            <w:proofErr w:type="spellStart"/>
            <w:r>
              <w:rPr>
                <w:rFonts w:cs="Arial"/>
                <w:color w:val="000000"/>
                <w:sz w:val="20"/>
              </w:rPr>
              <w:t>especie</w:t>
            </w:r>
            <w:proofErr w:type="spellEnd"/>
            <w:r>
              <w:rPr>
                <w:rFonts w:cs="Arial"/>
                <w:color w:val="000000"/>
                <w:sz w:val="20"/>
              </w:rPr>
              <w:t>`, `</w:t>
            </w:r>
            <w:proofErr w:type="spellStart"/>
            <w:r>
              <w:rPr>
                <w:rFonts w:cs="Arial"/>
                <w:color w:val="000000"/>
                <w:sz w:val="20"/>
              </w:rPr>
              <w:t>data_ordenha</w:t>
            </w:r>
            <w:proofErr w:type="spellEnd"/>
            <w:r>
              <w:rPr>
                <w:rFonts w:cs="Arial"/>
                <w:color w:val="000000"/>
                <w:sz w:val="20"/>
              </w:rPr>
              <w:t>`, `</w:t>
            </w:r>
            <w:proofErr w:type="spellStart"/>
            <w:r>
              <w:rPr>
                <w:rFonts w:cs="Arial"/>
                <w:color w:val="000000"/>
                <w:sz w:val="20"/>
              </w:rPr>
              <w:t>temp_leite</w:t>
            </w:r>
            <w:proofErr w:type="spellEnd"/>
            <w:r>
              <w:rPr>
                <w:rFonts w:cs="Arial"/>
                <w:color w:val="000000"/>
                <w:sz w:val="20"/>
              </w:rPr>
              <w:t>`, `produtividade`, `</w:t>
            </w:r>
            <w:proofErr w:type="spellStart"/>
            <w:r>
              <w:rPr>
                <w:rFonts w:cs="Arial"/>
                <w:color w:val="000000"/>
                <w:sz w:val="20"/>
              </w:rPr>
              <w:t>inseminacao</w:t>
            </w:r>
            <w:proofErr w:type="spellEnd"/>
            <w:r>
              <w:rPr>
                <w:rFonts w:cs="Arial"/>
                <w:color w:val="000000"/>
                <w:sz w:val="20"/>
              </w:rPr>
              <w:t>`, `</w:t>
            </w:r>
            <w:proofErr w:type="spellStart"/>
            <w:r>
              <w:rPr>
                <w:rFonts w:cs="Arial"/>
                <w:color w:val="000000"/>
                <w:sz w:val="20"/>
              </w:rPr>
              <w:t>est_parto</w:t>
            </w:r>
            <w:proofErr w:type="spellEnd"/>
            <w:r>
              <w:rPr>
                <w:rFonts w:cs="Arial"/>
                <w:color w:val="000000"/>
                <w:sz w:val="20"/>
              </w:rPr>
              <w:t>`, `secagem`, `</w:t>
            </w:r>
            <w:proofErr w:type="spellStart"/>
            <w:r>
              <w:rPr>
                <w:rFonts w:cs="Arial"/>
                <w:color w:val="000000"/>
                <w:sz w:val="20"/>
              </w:rPr>
              <w:t>mm_rumina</w:t>
            </w:r>
            <w:proofErr w:type="spellEnd"/>
            <w:r>
              <w:rPr>
                <w:rFonts w:cs="Arial"/>
                <w:color w:val="000000"/>
                <w:sz w:val="20"/>
              </w:rPr>
              <w:t>`) VALUES</w:t>
            </w:r>
          </w:p>
          <w:p w14:paraId="40E9852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(1, 'marina', '2020-08-13',</w:t>
            </w:r>
            <w:r>
              <w:rPr>
                <w:rFonts w:cs="Arial"/>
                <w:color w:val="000000"/>
                <w:sz w:val="20"/>
              </w:rPr>
              <w:t xml:space="preserve"> 33, 1500, '</w:t>
            </w:r>
            <w:proofErr w:type="spellStart"/>
            <w:r>
              <w:rPr>
                <w:rFonts w:cs="Arial"/>
                <w:color w:val="000000"/>
                <w:sz w:val="20"/>
              </w:rPr>
              <w:t>nao</w:t>
            </w:r>
            <w:proofErr w:type="spellEnd"/>
            <w:r>
              <w:rPr>
                <w:rFonts w:cs="Arial"/>
                <w:color w:val="000000"/>
                <w:sz w:val="20"/>
              </w:rPr>
              <w:t>', '2020-10-25', '2021-05-29', 3500),</w:t>
            </w:r>
          </w:p>
          <w:p w14:paraId="59A642D8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(2, 'leiteira', '2020-04-22', 39, 2600, '</w:t>
            </w:r>
            <w:proofErr w:type="spellStart"/>
            <w:r>
              <w:rPr>
                <w:rFonts w:cs="Arial"/>
                <w:color w:val="000000"/>
                <w:sz w:val="20"/>
              </w:rPr>
              <w:t>nao</w:t>
            </w:r>
            <w:proofErr w:type="spellEnd"/>
            <w:r>
              <w:rPr>
                <w:rFonts w:cs="Arial"/>
                <w:color w:val="000000"/>
                <w:sz w:val="20"/>
              </w:rPr>
              <w:t>', '2021-05-13', '2021-11-15', 3500);</w:t>
            </w:r>
          </w:p>
          <w:p w14:paraId="5A5F4736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143BCE4B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5565C765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3C9F57B7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CREATE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Produtos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(</w:t>
            </w:r>
          </w:p>
          <w:p w14:paraId="47F4E225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NULL,</w:t>
            </w:r>
          </w:p>
          <w:p w14:paraId="1894770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nome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NOT NULL,</w:t>
            </w:r>
          </w:p>
          <w:p w14:paraId="12A78D0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tipo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</w:t>
            </w:r>
            <w:r>
              <w:rPr>
                <w:rFonts w:cs="Arial"/>
                <w:color w:val="000000"/>
                <w:sz w:val="20"/>
                <w:lang w:val="en-US"/>
              </w:rPr>
              <w:t>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DEFAULT NULL,</w:t>
            </w:r>
          </w:p>
          <w:p w14:paraId="40DB246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qtd_estoque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DEFAULT NULL,</w:t>
            </w:r>
          </w:p>
          <w:p w14:paraId="321181B4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preco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float DEFAULT NULL</w:t>
            </w:r>
          </w:p>
          <w:p w14:paraId="64A9A5E3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) ENGINE=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InnoDB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DEFAULT CHARSET=utf8 COLLATE=utf8_unicode_ci;</w:t>
            </w:r>
          </w:p>
          <w:p w14:paraId="5B4DEAF3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573B6549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1CA988C6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2EF0D2F2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INSERT INTO `Produtos` (`id`, `nome`, `tipo`, `</w:t>
            </w:r>
            <w:proofErr w:type="spellStart"/>
            <w:r>
              <w:rPr>
                <w:rFonts w:cs="Arial"/>
                <w:color w:val="000000"/>
                <w:sz w:val="20"/>
              </w:rPr>
              <w:t>qtd_estoque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`, </w:t>
            </w:r>
            <w:r>
              <w:rPr>
                <w:rFonts w:cs="Arial"/>
                <w:color w:val="000000"/>
                <w:sz w:val="20"/>
              </w:rPr>
              <w:t>`</w:t>
            </w:r>
            <w:proofErr w:type="spellStart"/>
            <w:r>
              <w:rPr>
                <w:rFonts w:cs="Arial"/>
                <w:color w:val="000000"/>
                <w:sz w:val="20"/>
              </w:rPr>
              <w:t>preco</w:t>
            </w:r>
            <w:proofErr w:type="spellEnd"/>
            <w:r>
              <w:rPr>
                <w:rFonts w:cs="Arial"/>
                <w:color w:val="000000"/>
                <w:sz w:val="20"/>
              </w:rPr>
              <w:t>`) VALUES</w:t>
            </w:r>
          </w:p>
          <w:p w14:paraId="67D95E8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(1, 'sementes de girassol', 'sementes', 500, 20),</w:t>
            </w:r>
          </w:p>
          <w:p w14:paraId="190C98B2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(2, 'enxada', 'material', 300, 70);</w:t>
            </w:r>
          </w:p>
          <w:p w14:paraId="134A9FDC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30E3816E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22E92FE1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66DE9930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CREATE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Varejistas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(</w:t>
            </w:r>
          </w:p>
          <w:p w14:paraId="04A7A71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NULL,</w:t>
            </w:r>
          </w:p>
          <w:p w14:paraId="2EC229B3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nome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varchar(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250) COLLATE utf8_unicode_ci DEFAULT NULL,</w:t>
            </w:r>
          </w:p>
          <w:p w14:paraId="69C673A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ult_compra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 date DEFAULT NULL</w:t>
            </w:r>
          </w:p>
          <w:p w14:paraId="7D50576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) </w:t>
            </w:r>
            <w:r>
              <w:rPr>
                <w:rFonts w:cs="Arial"/>
                <w:color w:val="000000"/>
                <w:sz w:val="20"/>
                <w:lang w:val="en-US"/>
              </w:rPr>
              <w:t>ENGINE=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InnoDB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 xml:space="preserve"> DEFAULT CHARSET=utf8 COLLATE=utf8_unicode_ci;</w:t>
            </w:r>
          </w:p>
          <w:p w14:paraId="0E37483F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9DB435E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6BB46CF9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03C5882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INSERT INTO `Varejistas` (`id`, `nome`, `</w:t>
            </w:r>
            <w:proofErr w:type="spellStart"/>
            <w:r>
              <w:rPr>
                <w:rFonts w:cs="Arial"/>
                <w:color w:val="000000"/>
                <w:sz w:val="20"/>
              </w:rPr>
              <w:t>ult_compra</w:t>
            </w:r>
            <w:proofErr w:type="spellEnd"/>
            <w:r>
              <w:rPr>
                <w:rFonts w:cs="Arial"/>
                <w:color w:val="000000"/>
                <w:sz w:val="20"/>
              </w:rPr>
              <w:t>`) VALUES</w:t>
            </w:r>
          </w:p>
          <w:p w14:paraId="4C0588E7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(1, 'Fazenda Santo </w:t>
            </w:r>
            <w:proofErr w:type="spellStart"/>
            <w:r>
              <w:rPr>
                <w:rFonts w:cs="Arial"/>
                <w:color w:val="000000"/>
                <w:sz w:val="20"/>
              </w:rPr>
              <w:t>Andre</w:t>
            </w:r>
            <w:proofErr w:type="spellEnd"/>
            <w:r>
              <w:rPr>
                <w:rFonts w:cs="Arial"/>
                <w:color w:val="000000"/>
                <w:sz w:val="20"/>
              </w:rPr>
              <w:t>', '2020-01-23'),</w:t>
            </w:r>
          </w:p>
          <w:p w14:paraId="0B61D100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(2, 'Comunidade </w:t>
            </w:r>
            <w:proofErr w:type="spellStart"/>
            <w:r>
              <w:rPr>
                <w:rFonts w:cs="Arial"/>
                <w:color w:val="000000"/>
                <w:sz w:val="20"/>
              </w:rPr>
              <w:t>Fasendinha</w:t>
            </w:r>
            <w:proofErr w:type="spellEnd"/>
            <w:r>
              <w:rPr>
                <w:rFonts w:cs="Arial"/>
                <w:color w:val="000000"/>
                <w:sz w:val="20"/>
              </w:rPr>
              <w:t>', '2020-04-15');</w:t>
            </w:r>
          </w:p>
          <w:p w14:paraId="429BA0A0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676DF9BB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01127273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ALTER TABLE `Compras`</w:t>
            </w:r>
          </w:p>
          <w:p w14:paraId="3BBD4E64" w14:textId="77777777" w:rsidR="00446E83" w:rsidRPr="00944A8A" w:rsidRDefault="00FD5688">
            <w:pPr>
              <w:pStyle w:val="Pargrafo"/>
              <w:jc w:val="left"/>
              <w:rPr>
                <w:lang w:val="en-US"/>
              </w:rPr>
            </w:pPr>
            <w:r>
              <w:rPr>
                <w:rFonts w:cs="Arial"/>
                <w:color w:val="000000"/>
                <w:sz w:val="20"/>
              </w:rPr>
              <w:t xml:space="preserve">  </w:t>
            </w:r>
            <w:r>
              <w:rPr>
                <w:rFonts w:cs="Arial"/>
                <w:color w:val="000000"/>
                <w:sz w:val="20"/>
                <w:lang w:val="en-US"/>
              </w:rPr>
              <w:t>ADD PRIMARY KEY (`id</w:t>
            </w:r>
            <w:r>
              <w:rPr>
                <w:rFonts w:cs="Arial"/>
                <w:color w:val="000000"/>
                <w:sz w:val="20"/>
                <w:lang w:val="en-US"/>
              </w:rPr>
              <w:t>`);</w:t>
            </w:r>
          </w:p>
          <w:p w14:paraId="68751709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6F01AF39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2EAC20A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Equipamentos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1C6EA089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ADD PRIMARY KEY (`id`);</w:t>
            </w:r>
          </w:p>
          <w:p w14:paraId="5B115BC5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43FA70A7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9C09992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Funcionarios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6CD06D3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ADD PRIMARY KEY (`id`);</w:t>
            </w:r>
          </w:p>
          <w:p w14:paraId="12FC09CB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6A10669E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123DAC3E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Produc_Leite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63058F21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ADD PRIMARY KEY (`id`);</w:t>
            </w:r>
          </w:p>
          <w:p w14:paraId="6750BF33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1FC3FC0B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3CA8F6C8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Produtos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391026C1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ADD PRIMARY KEY (`id`);</w:t>
            </w:r>
          </w:p>
          <w:p w14:paraId="3BAB9A9F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41579DCD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594DABB8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ALTER TABLE </w:t>
            </w:r>
            <w:r>
              <w:rPr>
                <w:rFonts w:cs="Arial"/>
                <w:color w:val="000000"/>
                <w:sz w:val="20"/>
                <w:lang w:val="en-US"/>
              </w:rPr>
              <w:t>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Varejistas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13C1A16A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ADD PRIMARY KEY (`id`);</w:t>
            </w:r>
          </w:p>
          <w:p w14:paraId="065A24BF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4B406091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FC588D1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Compras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581EBA94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MODIFY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 AUTO_INCREMENT, AUTO_INCREMENT=3;</w:t>
            </w:r>
          </w:p>
          <w:p w14:paraId="2DE894F6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4EA76900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0773F15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Equipamentos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05FEE70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MODIFY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 AUTO_INCREMENT, AUTO_INCREMENT=3;</w:t>
            </w:r>
          </w:p>
          <w:p w14:paraId="1EF2EA5E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6815C94D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26D86ECF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Funcionarios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581FBAE3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MOD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IFY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 AUTO_INCREMENT, AUTO_INCREMENT=5;</w:t>
            </w:r>
          </w:p>
          <w:p w14:paraId="54517F70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5592D7E2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D70DE07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Produc_Leite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6E02A614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MODIFY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 AUTO_INCREMENT, AUTO_INCREMENT=3;</w:t>
            </w:r>
          </w:p>
          <w:p w14:paraId="76AA5110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EF4C021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0E7BB2C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Produtos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3A86D283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MODIFY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 xml:space="preserve">11) NOT NULL AUTO_INCREMENT, </w:t>
            </w:r>
            <w:r>
              <w:rPr>
                <w:rFonts w:cs="Arial"/>
                <w:color w:val="000000"/>
                <w:sz w:val="20"/>
                <w:lang w:val="en-US"/>
              </w:rPr>
              <w:t>AUTO_INCREMENT=3;</w:t>
            </w:r>
          </w:p>
          <w:p w14:paraId="6146D157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74D9EA11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66F58ADB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ALTER TABLE `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Varejistas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`</w:t>
            </w:r>
          </w:p>
          <w:p w14:paraId="74DCD6FC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  MODIFY `id` 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int(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11) NOT NULL AUTO_INCREMENT, AUTO_INCREMENT=3;</w:t>
            </w:r>
          </w:p>
          <w:p w14:paraId="5730832C" w14:textId="77777777" w:rsidR="00446E83" w:rsidRDefault="00FD5688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COMMIT;</w:t>
            </w:r>
          </w:p>
          <w:p w14:paraId="7B25121C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p w14:paraId="5834C849" w14:textId="77777777" w:rsidR="00446E83" w:rsidRPr="00944A8A" w:rsidRDefault="00FD5688">
            <w:pPr>
              <w:pStyle w:val="Pargrafo"/>
              <w:rPr>
                <w:lang w:val="en-US"/>
              </w:rPr>
            </w:pPr>
            <w:hyperlink r:id="rId22" w:history="1">
              <w:r>
                <w:rPr>
                  <w:rFonts w:cs="Arial"/>
                  <w:color w:val="000000"/>
                  <w:sz w:val="20"/>
                  <w:lang w:val="en-US"/>
                </w:rPr>
                <w:t>SELECT</w:t>
              </w:r>
            </w:hyperlink>
            <w:r>
              <w:rPr>
                <w:rFonts w:cs="Arial"/>
                <w:color w:val="000000"/>
                <w:sz w:val="20"/>
                <w:lang w:val="en-US"/>
              </w:rPr>
              <w:t> </w:t>
            </w:r>
            <w:proofErr w:type="gramStart"/>
            <w:r>
              <w:rPr>
                <w:rFonts w:cs="Arial"/>
                <w:color w:val="000000"/>
                <w:sz w:val="20"/>
                <w:lang w:val="en-US"/>
              </w:rPr>
              <w:t>A.nome</w:t>
            </w:r>
            <w:proofErr w:type="gramEnd"/>
            <w:r>
              <w:rPr>
                <w:rFonts w:cs="Arial"/>
                <w:color w:val="000000"/>
                <w:sz w:val="20"/>
                <w:lang w:val="en-US"/>
              </w:rPr>
              <w:t>, B.nome FROM Compras as A INNER JOIN Varejistas as B on A.nome = B.nome;</w:t>
            </w:r>
          </w:p>
          <w:p w14:paraId="7BF48C21" w14:textId="77777777" w:rsidR="00446E83" w:rsidRDefault="00446E83">
            <w:pPr>
              <w:pStyle w:val="Pargrafo"/>
              <w:rPr>
                <w:rFonts w:cs="Arial"/>
                <w:color w:val="000000"/>
                <w:sz w:val="20"/>
                <w:lang w:val="en-US"/>
              </w:rPr>
            </w:pPr>
          </w:p>
          <w:p w14:paraId="6FB0D89A" w14:textId="77777777" w:rsidR="00446E83" w:rsidRPr="00944A8A" w:rsidRDefault="00FD5688">
            <w:pPr>
              <w:pStyle w:val="Pargrafo"/>
              <w:rPr>
                <w:lang w:val="en-US"/>
              </w:rPr>
            </w:pPr>
            <w:r>
              <w:fldChar w:fldCharType="begin"/>
            </w:r>
            <w:r w:rsidRPr="00944A8A">
              <w:rPr>
                <w:lang w:val="en-US"/>
              </w:rPr>
              <w:instrText xml:space="preserve"> HYPERLINK  "h</w:instrText>
            </w:r>
            <w:r w:rsidRPr="00944A8A">
              <w:rPr>
                <w:lang w:val="en-US"/>
              </w:rPr>
              <w:instrText xml:space="preserve">ttps://br140.hostgator.com.br:2083/cpsess6136946034/3rdparty/phpMyAdmin/url.php?url=https://dev.mysql.com/doc/refman/5.5/en/select.html" </w:instrText>
            </w:r>
            <w:r>
              <w:fldChar w:fldCharType="separate"/>
            </w:r>
            <w:r>
              <w:rPr>
                <w:rFonts w:cs="Arial"/>
                <w:color w:val="000000"/>
                <w:sz w:val="20"/>
                <w:lang w:val="en-US"/>
              </w:rPr>
              <w:t>SELECT</w:t>
            </w:r>
            <w:r>
              <w:rPr>
                <w:rFonts w:cs="Arial"/>
                <w:color w:val="000000"/>
                <w:sz w:val="20"/>
                <w:lang w:val="en-US"/>
              </w:rPr>
              <w:fldChar w:fldCharType="end"/>
            </w:r>
            <w:r>
              <w:rPr>
                <w:rFonts w:cs="Arial"/>
                <w:color w:val="000000"/>
                <w:sz w:val="20"/>
                <w:lang w:val="en-US"/>
              </w:rPr>
              <w:t> </w:t>
            </w:r>
            <w:r>
              <w:fldChar w:fldCharType="begin"/>
            </w:r>
            <w:r w:rsidRPr="00944A8A">
              <w:rPr>
                <w:lang w:val="en-US"/>
              </w:rPr>
              <w:instrText xml:space="preserve"> HYPERLINK  "https://br140.hostgator.com.br:2083/cpsess6136946034/3rdparty/phpMyAdmin/url.php?url=https://dev</w:instrText>
            </w:r>
            <w:r w:rsidRPr="00944A8A">
              <w:rPr>
                <w:lang w:val="en-US"/>
              </w:rPr>
              <w:instrText xml:space="preserve">.mysql.com/doc/refman/5.5/en/group-by-functions.html#function_count" </w:instrText>
            </w:r>
            <w:r>
              <w:fldChar w:fldCharType="separate"/>
            </w:r>
            <w:r>
              <w:rPr>
                <w:rFonts w:cs="Arial"/>
                <w:color w:val="000000"/>
                <w:sz w:val="20"/>
                <w:lang w:val="en-US"/>
              </w:rPr>
              <w:t>COUNT</w:t>
            </w:r>
            <w:r>
              <w:rPr>
                <w:rFonts w:cs="Arial"/>
                <w:color w:val="000000"/>
                <w:sz w:val="20"/>
                <w:lang w:val="en-US"/>
              </w:rPr>
              <w:fldChar w:fldCharType="end"/>
            </w:r>
            <w:r>
              <w:rPr>
                <w:rFonts w:cs="Arial"/>
                <w:color w:val="000000"/>
                <w:sz w:val="20"/>
                <w:lang w:val="en-US"/>
              </w:rPr>
              <w:t>(*) FROM 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Funcionarios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;</w:t>
            </w:r>
          </w:p>
          <w:p w14:paraId="6E728DA5" w14:textId="77777777" w:rsidR="00446E83" w:rsidRDefault="00446E83">
            <w:pPr>
              <w:pStyle w:val="Pargrafo"/>
              <w:rPr>
                <w:rFonts w:cs="Arial"/>
                <w:color w:val="000000"/>
                <w:sz w:val="20"/>
                <w:lang w:val="en-US"/>
              </w:rPr>
            </w:pPr>
          </w:p>
          <w:p w14:paraId="3BB0DCF7" w14:textId="77777777" w:rsidR="00446E83" w:rsidRPr="00944A8A" w:rsidRDefault="00FD5688">
            <w:pPr>
              <w:pStyle w:val="Pargrafo"/>
              <w:rPr>
                <w:lang w:val="en-US"/>
              </w:rPr>
            </w:pPr>
            <w:hyperlink r:id="rId23" w:history="1">
              <w:r>
                <w:rPr>
                  <w:rFonts w:cs="Arial"/>
                  <w:color w:val="000000"/>
                  <w:sz w:val="20"/>
                  <w:lang w:val="en-US"/>
                </w:rPr>
                <w:t>SEL</w:t>
              </w:r>
              <w:r>
                <w:rPr>
                  <w:rFonts w:cs="Arial"/>
                  <w:color w:val="000000"/>
                  <w:sz w:val="20"/>
                  <w:lang w:val="en-US"/>
                </w:rPr>
                <w:t>ECT</w:t>
              </w:r>
            </w:hyperlink>
            <w:r>
              <w:rPr>
                <w:rFonts w:cs="Arial"/>
                <w:color w:val="000000"/>
                <w:sz w:val="20"/>
                <w:lang w:val="en-US"/>
              </w:rPr>
              <w:t> </w:t>
            </w:r>
            <w:hyperlink r:id="rId24" w:history="1">
              <w:r>
                <w:rPr>
                  <w:rFonts w:cs="Arial"/>
                  <w:color w:val="000000"/>
                  <w:sz w:val="20"/>
                  <w:lang w:val="en-US"/>
                </w:rPr>
                <w:t>COUNT</w:t>
              </w:r>
            </w:hyperlink>
            <w:r>
              <w:rPr>
                <w:rFonts w:cs="Arial"/>
                <w:color w:val="000000"/>
                <w:sz w:val="20"/>
                <w:lang w:val="en-US"/>
              </w:rPr>
              <w:t>(DISTINCT 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nome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) FROM </w:t>
            </w:r>
            <w:proofErr w:type="spellStart"/>
            <w:r>
              <w:rPr>
                <w:rFonts w:cs="Arial"/>
                <w:color w:val="000000"/>
                <w:sz w:val="20"/>
                <w:lang w:val="en-US"/>
              </w:rPr>
              <w:t>Compras</w:t>
            </w:r>
            <w:proofErr w:type="spellEnd"/>
            <w:r>
              <w:rPr>
                <w:rFonts w:cs="Arial"/>
                <w:color w:val="000000"/>
                <w:sz w:val="20"/>
                <w:lang w:val="en-US"/>
              </w:rPr>
              <w:t>;</w:t>
            </w:r>
          </w:p>
          <w:p w14:paraId="0B19CA79" w14:textId="77777777" w:rsidR="00446E83" w:rsidRDefault="00446E83">
            <w:pPr>
              <w:pStyle w:val="Pargrafo"/>
              <w:rPr>
                <w:rFonts w:cs="Arial"/>
                <w:color w:val="000000"/>
                <w:sz w:val="20"/>
                <w:lang w:val="en-US"/>
              </w:rPr>
            </w:pPr>
          </w:p>
          <w:p w14:paraId="77793628" w14:textId="77777777" w:rsidR="00446E83" w:rsidRDefault="00FD5688">
            <w:pPr>
              <w:pStyle w:val="Pargrafo"/>
            </w:pPr>
            <w:hyperlink r:id="rId25" w:history="1">
              <w:r>
                <w:rPr>
                  <w:rFonts w:cs="Arial"/>
                  <w:color w:val="000000"/>
                  <w:sz w:val="20"/>
                </w:rPr>
                <w:t>SELECT</w:t>
              </w:r>
            </w:hyperlink>
            <w:r>
              <w:rPr>
                <w:rFonts w:cs="Arial"/>
                <w:color w:val="000000"/>
                <w:sz w:val="20"/>
              </w:rPr>
              <w:t> </w:t>
            </w:r>
            <w:hyperlink r:id="rId26" w:history="1">
              <w:r>
                <w:rPr>
                  <w:rFonts w:cs="Arial"/>
                  <w:color w:val="000000"/>
                  <w:sz w:val="20"/>
                </w:rPr>
                <w:t>MAX</w:t>
              </w:r>
            </w:hyperlink>
            <w:r>
              <w:rPr>
                <w:rFonts w:cs="Arial"/>
                <w:color w:val="000000"/>
                <w:sz w:val="20"/>
              </w:rPr>
              <w:t>(salario) FROM </w:t>
            </w:r>
            <w:proofErr w:type="spellStart"/>
            <w:r>
              <w:rPr>
                <w:rFonts w:cs="Arial"/>
                <w:color w:val="000000"/>
                <w:sz w:val="20"/>
              </w:rPr>
              <w:t>Funcionarios</w:t>
            </w:r>
            <w:proofErr w:type="spellEnd"/>
            <w:r>
              <w:rPr>
                <w:rFonts w:cs="Arial"/>
                <w:color w:val="000000"/>
                <w:sz w:val="20"/>
              </w:rPr>
              <w:t>;</w:t>
            </w:r>
          </w:p>
          <w:p w14:paraId="001F9133" w14:textId="77777777" w:rsidR="00446E83" w:rsidRDefault="00446E83">
            <w:pPr>
              <w:pStyle w:val="Pargrafo"/>
              <w:jc w:val="left"/>
              <w:rPr>
                <w:rFonts w:cs="Arial"/>
                <w:color w:val="000000"/>
                <w:sz w:val="20"/>
              </w:rPr>
            </w:pPr>
          </w:p>
          <w:p w14:paraId="5611FDF5" w14:textId="77777777" w:rsidR="00446E83" w:rsidRDefault="00446E83">
            <w:pPr>
              <w:pStyle w:val="Pargrafo"/>
              <w:ind w:firstLine="0"/>
              <w:rPr>
                <w:rFonts w:cs="Arial"/>
                <w:color w:val="000000"/>
                <w:sz w:val="20"/>
              </w:rPr>
            </w:pPr>
          </w:p>
        </w:tc>
      </w:tr>
    </w:tbl>
    <w:p w14:paraId="7A906452" w14:textId="77777777" w:rsidR="00446E83" w:rsidRDefault="00FD5688">
      <w:pPr>
        <w:pStyle w:val="Pargrafo"/>
        <w:jc w:val="center"/>
        <w:rPr>
          <w:b/>
          <w:color w:val="000000"/>
          <w:sz w:val="20"/>
        </w:rPr>
      </w:pPr>
      <w:r>
        <w:rPr>
          <w:b/>
          <w:color w:val="000000"/>
          <w:sz w:val="20"/>
        </w:rPr>
        <w:lastRenderedPageBreak/>
        <w:t>Quadro 1: Script SQL</w:t>
      </w:r>
    </w:p>
    <w:p w14:paraId="106590BB" w14:textId="77777777" w:rsidR="00446E83" w:rsidRDefault="00446E83">
      <w:pPr>
        <w:pStyle w:val="Pargrafo"/>
        <w:rPr>
          <w:color w:val="000000"/>
        </w:rPr>
      </w:pPr>
    </w:p>
    <w:p w14:paraId="236E21FD" w14:textId="77777777" w:rsidR="00446E83" w:rsidRDefault="00FD5688">
      <w:pPr>
        <w:pStyle w:val="Ttulo2"/>
      </w:pPr>
      <w:bookmarkStart w:id="21" w:name="_Toc53662915"/>
      <w:r>
        <w:t>LINGUAGENS DE PROGRAMAÇÃO</w:t>
      </w:r>
      <w:bookmarkEnd w:id="21"/>
    </w:p>
    <w:p w14:paraId="531AA866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Com o objetivo e finalidade de reduzir de forma considerável a quantidade de perdas na produção de leite na fazenda de </w:t>
      </w:r>
      <w:r>
        <w:rPr>
          <w:color w:val="000000"/>
        </w:rPr>
        <w:t xml:space="preserve">Lúcia foi implementado um sistema de controle de produção para o negócio de Lúcia como a nomenclatura de </w:t>
      </w:r>
      <w:proofErr w:type="spellStart"/>
      <w:r>
        <w:rPr>
          <w:color w:val="000000"/>
        </w:rPr>
        <w:t>FazenTECH</w:t>
      </w:r>
      <w:proofErr w:type="spellEnd"/>
      <w:r>
        <w:rPr>
          <w:color w:val="000000"/>
        </w:rPr>
        <w:t xml:space="preserve"> a qual utilizou-se uma linguagem chamada de Python. Então, assim a finalidade é implantar uma busca binária dentro desse sistema. </w:t>
      </w:r>
    </w:p>
    <w:p w14:paraId="40BB2174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Python é o</w:t>
      </w:r>
      <w:r>
        <w:rPr>
          <w:color w:val="000000"/>
        </w:rPr>
        <w:t xml:space="preserve"> nome dado a uma grande e poderosa linguagem de programação que possui propósito geral, ou seja, possui diversas finalidades, assim pode-se evidenciar que este pode ser utilizado para desenvolver web, criação de protótipos de software, ciência de dados, de</w:t>
      </w:r>
      <w:r>
        <w:rPr>
          <w:color w:val="000000"/>
        </w:rPr>
        <w:t xml:space="preserve">ntre várias outras atividades. Assim, para iniciantes, essa linguagem possui uma sintaxe simples e bem fácil de </w:t>
      </w:r>
      <w:r>
        <w:rPr>
          <w:color w:val="000000"/>
        </w:rPr>
        <w:lastRenderedPageBreak/>
        <w:t xml:space="preserve">se utilizar, então essa linguagem é a mais apropriada para iniciantes que estão engrenando na programação. </w:t>
      </w:r>
    </w:p>
    <w:p w14:paraId="65FF3528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O Python se trata de uma linguagem d</w:t>
      </w:r>
      <w:r>
        <w:rPr>
          <w:color w:val="000000"/>
        </w:rPr>
        <w:t xml:space="preserve">e programação em plataforma cruzada, o que se entende que este pode ser executado ou rodado em diversas plataformas, tais como: Windows,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>, Linux e até mesmo em máquinas virtuais para Java e Net, sendo gratuito e de código aberto. Mesmo que a maioria d</w:t>
      </w:r>
      <w:r>
        <w:rPr>
          <w:color w:val="000000"/>
        </w:rPr>
        <w:t>os Linux e Mac atuais tenham Python pré-instalado, a versão pode estar desatualizada. Portanto, é sempre uma boa ideia instalar a versão mais atual.</w:t>
      </w:r>
    </w:p>
    <w:p w14:paraId="0AA72D74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A pesquisa binária se trata de um algoritmo clássico para a ciência da computação, este é muito pautado e e</w:t>
      </w:r>
      <w:r>
        <w:rPr>
          <w:color w:val="000000"/>
        </w:rPr>
        <w:t>videnciado nessa área. Então, sempre surge em concursos de programação e diversas entrevistas técnicas. Implementar e estruturas a pesquisa binária é algo desafiante e um tanto complexo, mesmo quando se entende bem a sua conceituação. Porém, quando se trat</w:t>
      </w:r>
      <w:r>
        <w:rPr>
          <w:color w:val="000000"/>
        </w:rPr>
        <w:t xml:space="preserve">a de um curioso ou alguém que tenha habilidades bem especificas, onde sempre deve-se aproveitar os materiais e conteúdo que estão na integra, assim como em bibliotecas para se fazer pesquisas binárias em Python ou até mesmo em qualquer outra linguagem. </w:t>
      </w:r>
    </w:p>
    <w:p w14:paraId="4A878086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 xml:space="preserve">A </w:t>
      </w:r>
      <w:r>
        <w:rPr>
          <w:color w:val="000000"/>
        </w:rPr>
        <w:t>busca binária se trata de um algoritmo altamente eficiente para encontra um item especifico em uma lista toda ordenada, este funciona dividindo rapidamente e de forma eficaz pela metade a porção de toda a lista que deve conter tal item, até assim reduzir a</w:t>
      </w:r>
      <w:r>
        <w:rPr>
          <w:color w:val="000000"/>
        </w:rPr>
        <w:t xml:space="preserve">s localizações possíveis de apenas uma. A ideia consiste em basicamente dividir repetidamente uma lista previamente ordenada de vacas leiteiras e aplicarmos a busca binária até encontrarmos as vacas que já foram ordenhadas.   </w:t>
      </w:r>
    </w:p>
    <w:p w14:paraId="4B5A7629" w14:textId="77777777" w:rsidR="00446E83" w:rsidRDefault="00FD5688">
      <w:pPr>
        <w:pStyle w:val="Pargrafo"/>
        <w:rPr>
          <w:color w:val="000000"/>
        </w:rPr>
      </w:pPr>
      <w:r>
        <w:rPr>
          <w:color w:val="000000"/>
        </w:rPr>
        <w:t>Podemos assim, observar a seg</w:t>
      </w:r>
      <w:r>
        <w:rPr>
          <w:color w:val="000000"/>
        </w:rPr>
        <w:t xml:space="preserve">uir uma consulta binária se utilizando da linguagem </w:t>
      </w:r>
      <w:proofErr w:type="spellStart"/>
      <w:r>
        <w:rPr>
          <w:color w:val="000000"/>
        </w:rPr>
        <w:t>Phyton</w:t>
      </w:r>
      <w:proofErr w:type="spellEnd"/>
      <w:r>
        <w:rPr>
          <w:color w:val="000000"/>
        </w:rPr>
        <w:t xml:space="preserve">: </w:t>
      </w:r>
    </w:p>
    <w:p w14:paraId="6873E8CB" w14:textId="77777777" w:rsidR="00446E83" w:rsidRDefault="00446E83">
      <w:pPr>
        <w:pStyle w:val="Pargrafo"/>
        <w:rPr>
          <w:color w:val="000000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446E83" w14:paraId="223F9582" w14:textId="77777777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6B526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busca_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binaria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v, p, r, x):</w:t>
            </w:r>
          </w:p>
          <w:p w14:paraId="195040E2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</w:p>
          <w:p w14:paraId="36D5DBEB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#condição de parada</w:t>
            </w:r>
          </w:p>
          <w:p w14:paraId="45629A97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p &lt;= r:</w:t>
            </w:r>
          </w:p>
          <w:p w14:paraId="72D172FC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q = 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p+r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//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2  #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buscando o índice do meio do vetor</w:t>
            </w:r>
          </w:p>
          <w:p w14:paraId="68352F78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x &gt; v[q]:</w:t>
            </w:r>
          </w:p>
          <w:p w14:paraId="5B6B0D99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busca_binaria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(v, q+1, r, x)</w:t>
            </w:r>
          </w:p>
          <w:p w14:paraId="34F57BDA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x &lt; v[q]:</w:t>
            </w:r>
          </w:p>
          <w:p w14:paraId="489D28CB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busca_binaria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(v, p, q-1, x)</w:t>
            </w:r>
          </w:p>
          <w:p w14:paraId="5032E257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else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4B220157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q #encontrado</w:t>
            </w:r>
          </w:p>
          <w:p w14:paraId="729A495C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</w:t>
            </w:r>
          </w:p>
          <w:p w14:paraId="23FD37B3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-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1  #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não encontrado</w:t>
            </w:r>
          </w:p>
          <w:p w14:paraId="444E8972" w14:textId="77777777" w:rsidR="00446E83" w:rsidRDefault="00446E83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3FBB5D4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vacas_ordenhadas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range(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1,5000))</w:t>
            </w:r>
          </w:p>
          <w:p w14:paraId="3A7B5092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vaca = 5001</w:t>
            </w:r>
          </w:p>
          <w:p w14:paraId="27CEC09D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posicao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busca_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binaria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vacas_ordenhadas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0,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vacas_ordenhadas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)-1, vaca)</w:t>
            </w:r>
          </w:p>
          <w:p w14:paraId="41C01D21" w14:textId="77777777" w:rsidR="00446E83" w:rsidRDefault="00446E83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22A4984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posicao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&gt;=0:</w:t>
            </w:r>
          </w:p>
          <w:p w14:paraId="2B530E38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"A vaca %d foi ordenhada e se encontra na posição: %d." % 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vaca,posicao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2C5535D7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else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5BFF4C20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"A vaca NÃO foi ordenhada.")</w:t>
            </w:r>
          </w:p>
          <w:p w14:paraId="6C184B5A" w14:textId="77777777" w:rsidR="00446E83" w:rsidRDefault="00446E83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0FB2D4" w14:textId="77777777" w:rsidR="00446E83" w:rsidRDefault="00FD5688">
            <w:pPr>
              <w:shd w:val="clear" w:color="auto" w:fill="FFFFFE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 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vacas_ordenhadas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44C6807" w14:textId="77777777" w:rsidR="00446E83" w:rsidRDefault="00446E83">
            <w:pPr>
              <w:pStyle w:val="Pargrafo"/>
              <w:ind w:firstLine="0"/>
              <w:rPr>
                <w:color w:val="000000"/>
              </w:rPr>
            </w:pPr>
          </w:p>
        </w:tc>
      </w:tr>
    </w:tbl>
    <w:p w14:paraId="7C576235" w14:textId="77777777" w:rsidR="00446E83" w:rsidRDefault="00FD5688">
      <w:pPr>
        <w:pStyle w:val="Pargrafo"/>
        <w:jc w:val="center"/>
        <w:rPr>
          <w:b/>
          <w:color w:val="000000"/>
          <w:sz w:val="20"/>
        </w:rPr>
      </w:pPr>
      <w:r>
        <w:rPr>
          <w:b/>
          <w:color w:val="000000"/>
          <w:sz w:val="20"/>
        </w:rPr>
        <w:lastRenderedPageBreak/>
        <w:t xml:space="preserve">Quadro 2: Consulta binária em </w:t>
      </w:r>
      <w:proofErr w:type="spellStart"/>
      <w:r>
        <w:rPr>
          <w:b/>
          <w:color w:val="000000"/>
          <w:sz w:val="20"/>
        </w:rPr>
        <w:t>Phyton</w:t>
      </w:r>
      <w:proofErr w:type="spellEnd"/>
    </w:p>
    <w:p w14:paraId="3F5F7E1F" w14:textId="77777777" w:rsidR="00446E83" w:rsidRDefault="00446E83">
      <w:pPr>
        <w:pStyle w:val="Pargrafo"/>
        <w:jc w:val="center"/>
        <w:rPr>
          <w:color w:val="FF0000"/>
        </w:rPr>
      </w:pPr>
    </w:p>
    <w:p w14:paraId="4D763045" w14:textId="77777777" w:rsidR="00446E83" w:rsidRDefault="00FD5688">
      <w:pPr>
        <w:pStyle w:val="Pargrafo"/>
        <w:rPr>
          <w:color w:val="FF0000"/>
        </w:rPr>
      </w:pPr>
      <w:r>
        <w:rPr>
          <w:color w:val="FF0000"/>
        </w:rPr>
        <w:t xml:space="preserve">   </w:t>
      </w:r>
    </w:p>
    <w:p w14:paraId="4A26AC12" w14:textId="77777777" w:rsidR="00446E83" w:rsidRDefault="00FD5688">
      <w:pPr>
        <w:pStyle w:val="Ttulo1"/>
      </w:pPr>
      <w:bookmarkStart w:id="22" w:name="_Toc93473128"/>
      <w:bookmarkStart w:id="23" w:name="_Toc96408766"/>
      <w:bookmarkStart w:id="24" w:name="_Toc96409033"/>
      <w:bookmarkStart w:id="25" w:name="_Toc140052052"/>
      <w:bookmarkStart w:id="26" w:name="_Toc172266853"/>
      <w:bookmarkStart w:id="27" w:name="_Toc419109096"/>
      <w:bookmarkStart w:id="28" w:name="_Toc53662916"/>
      <w:r>
        <w:lastRenderedPageBreak/>
        <w:t>C</w:t>
      </w:r>
      <w:bookmarkEnd w:id="22"/>
      <w:bookmarkEnd w:id="23"/>
      <w:bookmarkEnd w:id="24"/>
      <w:bookmarkEnd w:id="25"/>
      <w:r>
        <w:t>ONCLUSÃO</w:t>
      </w:r>
      <w:bookmarkEnd w:id="26"/>
      <w:bookmarkEnd w:id="27"/>
      <w:bookmarkEnd w:id="28"/>
    </w:p>
    <w:p w14:paraId="48A402AF" w14:textId="77777777" w:rsidR="00446E83" w:rsidRDefault="00446E83">
      <w:pPr>
        <w:pStyle w:val="Pargrafo"/>
        <w:rPr>
          <w:color w:val="FF0000"/>
        </w:rPr>
      </w:pPr>
    </w:p>
    <w:p w14:paraId="5707CCBD" w14:textId="77777777" w:rsidR="00446E83" w:rsidRDefault="00446E83">
      <w:pPr>
        <w:pStyle w:val="Pargrafo"/>
        <w:ind w:left="113" w:right="170" w:firstLine="851"/>
        <w:rPr>
          <w:color w:val="FF0000"/>
        </w:rPr>
      </w:pPr>
    </w:p>
    <w:p w14:paraId="61464E58" w14:textId="77777777" w:rsidR="00446E83" w:rsidRDefault="00FD5688">
      <w:pPr>
        <w:widowControl w:val="0"/>
        <w:numPr>
          <w:ilvl w:val="0"/>
          <w:numId w:val="10"/>
        </w:numPr>
        <w:tabs>
          <w:tab w:val="left" w:pos="1701"/>
          <w:tab w:val="left" w:pos="2529"/>
        </w:tabs>
        <w:spacing w:line="240" w:lineRule="auto"/>
        <w:ind w:left="113" w:right="170" w:firstLine="851"/>
        <w:textAlignment w:val="auto"/>
        <w:rPr>
          <w:color w:val="000000"/>
        </w:rPr>
      </w:pPr>
      <w:bookmarkStart w:id="29" w:name="_Hlk19860403"/>
      <w:r>
        <w:rPr>
          <w:color w:val="000000"/>
        </w:rPr>
        <w:t>Após a análise e levantamentos dos dados, o projeto foi iniciado falando um pouco sobre análise orientada a objetos e sua importância. Foi preciso utilizar banco de dados para armazenar os dados sensíve</w:t>
      </w:r>
      <w:r>
        <w:rPr>
          <w:color w:val="000000"/>
        </w:rPr>
        <w:t xml:space="preserve">is do sistema </w:t>
      </w:r>
      <w:proofErr w:type="spellStart"/>
      <w:r>
        <w:rPr>
          <w:color w:val="000000"/>
        </w:rPr>
        <w:t>FazenTECH</w:t>
      </w:r>
      <w:proofErr w:type="spellEnd"/>
      <w:r>
        <w:rPr>
          <w:color w:val="000000"/>
        </w:rPr>
        <w:t xml:space="preserve"> e produzir um script para facilitar sua criação.</w:t>
      </w:r>
    </w:p>
    <w:p w14:paraId="61385E15" w14:textId="77777777" w:rsidR="00446E83" w:rsidRDefault="00FD5688">
      <w:pPr>
        <w:widowControl w:val="0"/>
        <w:numPr>
          <w:ilvl w:val="0"/>
          <w:numId w:val="10"/>
        </w:numPr>
        <w:tabs>
          <w:tab w:val="left" w:pos="1701"/>
          <w:tab w:val="left" w:pos="2529"/>
        </w:tabs>
        <w:spacing w:line="240" w:lineRule="auto"/>
        <w:ind w:left="113" w:right="170" w:firstLine="851"/>
        <w:textAlignment w:val="auto"/>
      </w:pPr>
      <w:r>
        <w:rPr>
          <w:color w:val="000000"/>
        </w:rPr>
        <w:t xml:space="preserve">Por fim, foi apresentada uma solução para minimizar as perdas da Fazenda no que diz respeito à ordenha de vacas leiteiras. </w:t>
      </w:r>
      <w:bookmarkEnd w:id="29"/>
      <w:r>
        <w:rPr>
          <w:color w:val="000000"/>
        </w:rPr>
        <w:t>Portanto, esse artigo foi de suma importância e relevância p</w:t>
      </w:r>
      <w:r>
        <w:rPr>
          <w:color w:val="000000"/>
        </w:rPr>
        <w:t>ara o desenvolvimento do acadêmico como profissional da área de análise e desenvolvimento de sistemas, pois possibilitou que o mesmo se coloca em prática suas competências para o desenvolvimento e criação de sistemas e tomada de decisão a partir de soluçõe</w:t>
      </w:r>
      <w:r>
        <w:rPr>
          <w:color w:val="000000"/>
        </w:rPr>
        <w:t xml:space="preserve">s ideais para determinadas situações. </w:t>
      </w:r>
    </w:p>
    <w:p w14:paraId="4A7E3CD8" w14:textId="77777777" w:rsidR="00446E83" w:rsidRDefault="00446E83">
      <w:pPr>
        <w:pStyle w:val="Pargrafo"/>
        <w:ind w:left="113" w:right="170" w:firstLine="851"/>
        <w:rPr>
          <w:color w:val="FF0000"/>
        </w:rPr>
      </w:pPr>
    </w:p>
    <w:p w14:paraId="67F115EA" w14:textId="77777777" w:rsidR="00446E83" w:rsidRDefault="00446E83">
      <w:pPr>
        <w:pStyle w:val="Pargrafo"/>
        <w:rPr>
          <w:color w:val="FF0000"/>
        </w:rPr>
      </w:pPr>
    </w:p>
    <w:p w14:paraId="26E29DFB" w14:textId="77777777" w:rsidR="00446E83" w:rsidRDefault="00FD5688">
      <w:pPr>
        <w:pStyle w:val="Ttulo6"/>
        <w:rPr>
          <w:color w:val="000000"/>
        </w:rPr>
      </w:pPr>
      <w:bookmarkStart w:id="30" w:name="_Toc140052054"/>
      <w:bookmarkStart w:id="31" w:name="_Toc172266854"/>
      <w:bookmarkStart w:id="32" w:name="_Toc419109097"/>
      <w:r>
        <w:rPr>
          <w:color w:val="000000"/>
        </w:rPr>
        <w:lastRenderedPageBreak/>
        <w:t>REFERÊNCIAS</w:t>
      </w:r>
      <w:bookmarkEnd w:id="30"/>
      <w:bookmarkEnd w:id="31"/>
      <w:bookmarkEnd w:id="32"/>
    </w:p>
    <w:p w14:paraId="5ED37635" w14:textId="77777777" w:rsidR="00446E83" w:rsidRDefault="00FD5688">
      <w:r>
        <w:rPr>
          <w:color w:val="000000"/>
        </w:rPr>
        <w:t xml:space="preserve">FABRIS, P. P. G.; MORAES, E. M.; HISATOMI, </w:t>
      </w:r>
      <w:proofErr w:type="gramStart"/>
      <w:r>
        <w:rPr>
          <w:color w:val="000000"/>
        </w:rPr>
        <w:t>M..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Análise orientada a objetos I</w:t>
      </w:r>
      <w:r>
        <w:rPr>
          <w:color w:val="000000"/>
        </w:rPr>
        <w:t>. Londrina: Editora e Distribuidora Educacional S.A., 2018. Disponível em &lt; https://biblioteca-virtual.com/detalhes/livro/1076&gt;</w:t>
      </w:r>
      <w:r>
        <w:rPr>
          <w:color w:val="000000"/>
        </w:rPr>
        <w:t xml:space="preserve"> Acesso em: 10 out. 2020.</w:t>
      </w:r>
    </w:p>
    <w:p w14:paraId="716AA8CA" w14:textId="77777777" w:rsidR="00446E83" w:rsidRDefault="00446E83">
      <w:pPr>
        <w:rPr>
          <w:color w:val="000000"/>
        </w:rPr>
      </w:pPr>
    </w:p>
    <w:p w14:paraId="23DA4FE9" w14:textId="77777777" w:rsidR="00446E83" w:rsidRDefault="00FD5688">
      <w:r>
        <w:rPr>
          <w:color w:val="000000"/>
        </w:rPr>
        <w:t xml:space="preserve">PRESSMAN, R.; MAXIM, B. </w:t>
      </w:r>
      <w:r>
        <w:rPr>
          <w:b/>
          <w:color w:val="000000"/>
        </w:rPr>
        <w:t>Engenharia de software: uma abordagem profissional</w:t>
      </w:r>
      <w:r>
        <w:rPr>
          <w:color w:val="000000"/>
        </w:rPr>
        <w:t>. 8 ed. Porto Alegre: AMGH, 2016. Disponível em &lt; https://integrada.minhabiblioteca.com.br/books/9788580555349&gt; Acesso: em 15 out. 2020.</w:t>
      </w:r>
    </w:p>
    <w:p w14:paraId="0938614F" w14:textId="77777777" w:rsidR="00446E83" w:rsidRDefault="00446E83">
      <w:pPr>
        <w:rPr>
          <w:color w:val="000000"/>
        </w:rPr>
      </w:pPr>
    </w:p>
    <w:p w14:paraId="52F9C800" w14:textId="77777777" w:rsidR="00446E83" w:rsidRDefault="00FD5688">
      <w:r>
        <w:rPr>
          <w:color w:val="000000"/>
        </w:rPr>
        <w:t xml:space="preserve">SANTANA, </w:t>
      </w:r>
      <w:r>
        <w:rPr>
          <w:color w:val="000000"/>
        </w:rPr>
        <w:t xml:space="preserve">Gisele Alves. </w:t>
      </w:r>
      <w:r>
        <w:rPr>
          <w:b/>
          <w:color w:val="000000"/>
        </w:rPr>
        <w:t>Linguagens de programação e estruturas de dados</w:t>
      </w:r>
      <w:r>
        <w:rPr>
          <w:color w:val="000000"/>
        </w:rPr>
        <w:t>. Londrina: Editora e Distribuidora Educacional S.A. 2018.</w:t>
      </w:r>
    </w:p>
    <w:p w14:paraId="537A7999" w14:textId="77777777" w:rsidR="00446E83" w:rsidRDefault="00446E83">
      <w:pPr>
        <w:rPr>
          <w:color w:val="000000"/>
        </w:rPr>
      </w:pPr>
    </w:p>
    <w:p w14:paraId="1C97B501" w14:textId="77777777" w:rsidR="00446E83" w:rsidRDefault="00FD5688">
      <w:pPr>
        <w:pStyle w:val="Referncias"/>
      </w:pPr>
      <w:proofErr w:type="spellStart"/>
      <w:proofErr w:type="gramStart"/>
      <w:r>
        <w:rPr>
          <w:szCs w:val="20"/>
        </w:rPr>
        <w:t>Mysql</w:t>
      </w:r>
      <w:proofErr w:type="spellEnd"/>
      <w:r>
        <w:rPr>
          <w:szCs w:val="20"/>
        </w:rPr>
        <w:t xml:space="preserve"> .</w:t>
      </w:r>
      <w:proofErr w:type="gramEnd"/>
      <w:r>
        <w:rPr>
          <w:b/>
          <w:szCs w:val="20"/>
        </w:rPr>
        <w:t xml:space="preserve"> </w:t>
      </w:r>
      <w:r>
        <w:t xml:space="preserve">Disponível em: </w:t>
      </w:r>
      <w:hyperlink r:id="rId27" w:history="1">
        <w:r>
          <w:rPr>
            <w:rStyle w:val="Hyperlink"/>
          </w:rPr>
          <w:t>https://ww</w:t>
        </w:r>
        <w:r>
          <w:rPr>
            <w:rStyle w:val="Hyperlink"/>
          </w:rPr>
          <w:t>w.techtudo.com.br/artigos/noticia/2012/04/o-que-e-e-como-usar-o-mysql.html</w:t>
        </w:r>
      </w:hyperlink>
      <w:r>
        <w:t xml:space="preserve"> Acesso em: 05 Set. 2020</w:t>
      </w:r>
    </w:p>
    <w:p w14:paraId="0307B9B7" w14:textId="77777777" w:rsidR="00446E83" w:rsidRDefault="00FD5688">
      <w:pPr>
        <w:pStyle w:val="Referncias"/>
      </w:pPr>
      <w:r>
        <w:t xml:space="preserve">Programação orientada à objetos. Disponível em: </w:t>
      </w:r>
      <w:hyperlink r:id="rId28" w:history="1">
        <w:r>
          <w:rPr>
            <w:rStyle w:val="Hyperlink"/>
          </w:rPr>
          <w:t>ht</w:t>
        </w:r>
        <w:r>
          <w:rPr>
            <w:rStyle w:val="Hyperlink"/>
          </w:rPr>
          <w:t>tps://www.devmedia.com.br/principais-conceitos-da-programacao-orientada-a-objetos/32285</w:t>
        </w:r>
      </w:hyperlink>
      <w:r>
        <w:t xml:space="preserve"> Acesso em: 08 Set. 2020</w:t>
      </w:r>
    </w:p>
    <w:p w14:paraId="5A6C467E" w14:textId="77777777" w:rsidR="00446E83" w:rsidRDefault="00FD5688">
      <w:pPr>
        <w:pStyle w:val="Referncias"/>
      </w:pPr>
      <w:r>
        <w:t xml:space="preserve">Diagrama de Caso de uso. Disponível em: </w:t>
      </w:r>
      <w:hyperlink r:id="rId29" w:history="1">
        <w:r>
          <w:rPr>
            <w:rStyle w:val="Hyperlink"/>
          </w:rPr>
          <w:t>https://homepages.dcc.ufmg.br/~amendes/GlossarioUML/glossario/conteudo/caso_de_uso/diagrama_de_caso_de_uso.htm</w:t>
        </w:r>
      </w:hyperlink>
      <w:r>
        <w:t xml:space="preserve"> Acesso em: 05 Set 2020</w:t>
      </w:r>
    </w:p>
    <w:p w14:paraId="06D945A4" w14:textId="77777777" w:rsidR="00446E83" w:rsidRDefault="00FD5688">
      <w:pPr>
        <w:pStyle w:val="Referncias"/>
      </w:pPr>
      <w:r>
        <w:t xml:space="preserve">Diagrama de Classes. Disponível em: </w:t>
      </w:r>
      <w:hyperlink r:id="rId30" w:history="1">
        <w:r>
          <w:rPr>
            <w:rStyle w:val="Hyperlink"/>
          </w:rPr>
          <w:t>http://</w:t>
        </w:r>
        <w:r>
          <w:rPr>
            <w:rStyle w:val="Hyperlink"/>
          </w:rPr>
          <w:t>www.macoratti.net/net_uml1.htm</w:t>
        </w:r>
      </w:hyperlink>
      <w:r>
        <w:t xml:space="preserve"> Acesso em: 10 Set 2020</w:t>
      </w:r>
    </w:p>
    <w:p w14:paraId="58516457" w14:textId="77777777" w:rsidR="00446E83" w:rsidRDefault="00FD5688">
      <w:pPr>
        <w:pStyle w:val="Referncias"/>
      </w:pPr>
      <w:r>
        <w:t xml:space="preserve">O que é UML. Disponível em: </w:t>
      </w:r>
      <w:hyperlink r:id="rId31" w:history="1">
        <w:r>
          <w:rPr>
            <w:rStyle w:val="Hyperlink"/>
          </w:rPr>
          <w:t>https://www.ateomomento.com.br/diagramas-uml/</w:t>
        </w:r>
      </w:hyperlink>
      <w:r>
        <w:t xml:space="preserve"> Aceso em 12 Set 2020</w:t>
      </w:r>
    </w:p>
    <w:p w14:paraId="45834D8C" w14:textId="77777777" w:rsidR="00446E83" w:rsidRDefault="00446E83"/>
    <w:sectPr w:rsidR="00446E83">
      <w:headerReference w:type="default" r:id="rId32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D34D5" w14:textId="77777777" w:rsidR="00FD5688" w:rsidRDefault="00FD5688">
      <w:pPr>
        <w:spacing w:line="240" w:lineRule="auto"/>
      </w:pPr>
      <w:r>
        <w:separator/>
      </w:r>
    </w:p>
  </w:endnote>
  <w:endnote w:type="continuationSeparator" w:id="0">
    <w:p w14:paraId="3DA1A85A" w14:textId="77777777" w:rsidR="00FD5688" w:rsidRDefault="00FD5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F2EEB" w14:textId="77777777" w:rsidR="00FD5688" w:rsidRDefault="00FD568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3D5E5BC" w14:textId="77777777" w:rsidR="00FD5688" w:rsidRDefault="00FD5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C9490" w14:textId="77777777" w:rsidR="00AD5832" w:rsidRDefault="00FD5688">
    <w:r>
      <w:rPr>
        <w:noProof/>
        <w:sz w:val="23"/>
        <w:szCs w:val="2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A7944E" wp14:editId="7DF17B6E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431BDEE" w14:textId="77777777" w:rsidR="00AD5832" w:rsidRDefault="00FD5688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17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7944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2" type="#_x0000_t202" style="position:absolute;left:0;text-align:left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" filled="f" stroked="f">
              <v:textbox style="mso-fit-shape-to-text:t" inset="0,0,0,0">
                <w:txbxContent>
                  <w:p w14:paraId="0431BDEE" w14:textId="77777777" w:rsidR="00AD5832" w:rsidRDefault="00FD5688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17</w:t>
                    </w:r>
                    <w:r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418F"/>
    <w:multiLevelType w:val="multilevel"/>
    <w:tmpl w:val="862CD06A"/>
    <w:styleLink w:val="WWOutlineListStyle3"/>
    <w:lvl w:ilvl="0">
      <w:start w:val="1"/>
      <w:numFmt w:val="decimal"/>
      <w:lvlText w:val="%1"/>
      <w:lvlJc w:val="left"/>
      <w:pPr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b w:val="0"/>
        <w:bCs w:val="0"/>
        <w:i w:val="0"/>
        <w:iCs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FEB6295"/>
    <w:multiLevelType w:val="multilevel"/>
    <w:tmpl w:val="69B6EB74"/>
    <w:lvl w:ilvl="0">
      <w:numFmt w:val="bullet"/>
      <w:lvlText w:val="-"/>
      <w:lvlJc w:val="left"/>
      <w:pPr>
        <w:ind w:left="2529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693064D"/>
    <w:multiLevelType w:val="multilevel"/>
    <w:tmpl w:val="C71866BC"/>
    <w:lvl w:ilvl="0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2C2E0B67"/>
    <w:multiLevelType w:val="multilevel"/>
    <w:tmpl w:val="529227CE"/>
    <w:styleLink w:val="WWOutlineListStyle1"/>
    <w:lvl w:ilvl="0">
      <w:start w:val="1"/>
      <w:numFmt w:val="decimal"/>
      <w:lvlText w:val="%1"/>
      <w:lvlJc w:val="left"/>
      <w:pPr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b w:val="0"/>
        <w:bCs w:val="0"/>
        <w:i w:val="0"/>
        <w:iCs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4BC3BAF"/>
    <w:multiLevelType w:val="multilevel"/>
    <w:tmpl w:val="D2F20ACC"/>
    <w:styleLink w:val="WWOutlineListStyle"/>
    <w:lvl w:ilvl="0">
      <w:start w:val="1"/>
      <w:numFmt w:val="decimal"/>
      <w:lvlText w:val="%1"/>
      <w:lvlJc w:val="left"/>
      <w:pPr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b w:val="0"/>
        <w:bCs w:val="0"/>
        <w:i w:val="0"/>
        <w:iCs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90407F9"/>
    <w:multiLevelType w:val="multilevel"/>
    <w:tmpl w:val="14F683A2"/>
    <w:styleLink w:val="LFO1"/>
    <w:lvl w:ilvl="0">
      <w:numFmt w:val="bullet"/>
      <w:pStyle w:val="Subalnea"/>
      <w:lvlText w:val="-"/>
      <w:lvlJc w:val="left"/>
      <w:pPr>
        <w:ind w:left="2529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DF63856"/>
    <w:multiLevelType w:val="multilevel"/>
    <w:tmpl w:val="D5B4FBC2"/>
    <w:styleLink w:val="LFO3"/>
    <w:lvl w:ilvl="0">
      <w:start w:val="1"/>
      <w:numFmt w:val="lowerLetter"/>
      <w:pStyle w:val="Alnea"/>
      <w:lvlText w:val="%1)"/>
      <w:lvlJc w:val="left"/>
      <w:pPr>
        <w:ind w:left="2132" w:hanging="431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2F96"/>
    <w:multiLevelType w:val="multilevel"/>
    <w:tmpl w:val="8F46EA78"/>
    <w:styleLink w:val="WWOutlineListStyle5"/>
    <w:lvl w:ilvl="0">
      <w:start w:val="1"/>
      <w:numFmt w:val="decimal"/>
      <w:pStyle w:val="Ttulo1"/>
      <w:lvlText w:val="%1"/>
      <w:lvlJc w:val="left"/>
      <w:pPr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431" w:hanging="431"/>
      </w:pPr>
      <w:rPr>
        <w:b w:val="0"/>
        <w:bCs w:val="0"/>
        <w:i w:val="0"/>
        <w:iCs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  <w:pPr>
        <w:ind w:left="227" w:hanging="227"/>
      </w:pPr>
    </w:lvl>
    <w:lvl w:ilvl="4">
      <w:start w:val="1"/>
      <w:numFmt w:val="decimal"/>
      <w:pStyle w:val="Ttulo5"/>
      <w:lvlText w:val="%1.%2.%3.%4.%5"/>
      <w:lvlJc w:val="left"/>
      <w:pPr>
        <w:ind w:left="227" w:hanging="227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632D0762"/>
    <w:multiLevelType w:val="multilevel"/>
    <w:tmpl w:val="BEE26BB2"/>
    <w:styleLink w:val="WWOutlineListStyle4"/>
    <w:lvl w:ilvl="0">
      <w:start w:val="1"/>
      <w:numFmt w:val="decimal"/>
      <w:lvlText w:val="%1"/>
      <w:lvlJc w:val="left"/>
      <w:pPr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b w:val="0"/>
        <w:bCs w:val="0"/>
        <w:i w:val="0"/>
        <w:iCs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DB72E25"/>
    <w:multiLevelType w:val="multilevel"/>
    <w:tmpl w:val="DAB04CD0"/>
    <w:styleLink w:val="WWOutlineListStyle2"/>
    <w:lvl w:ilvl="0">
      <w:start w:val="1"/>
      <w:numFmt w:val="decimal"/>
      <w:lvlText w:val="%1"/>
      <w:lvlJc w:val="left"/>
      <w:pPr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b w:val="0"/>
        <w:bCs w:val="0"/>
        <w:i w:val="0"/>
        <w:iCs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oNotDisplayPageBoundarie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6E83"/>
    <w:rsid w:val="00446E83"/>
    <w:rsid w:val="00944A8A"/>
    <w:rsid w:val="00F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CBF2"/>
  <w15:docId w15:val="{F1B37187-8E21-40FA-A422-AF0DC87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spacing w:line="360" w:lineRule="auto"/>
        <w:ind w:left="170" w:right="113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Pargrafo"/>
    <w:uiPriority w:val="9"/>
    <w:qFormat/>
    <w:pPr>
      <w:keepNext/>
      <w:pageBreakBefore/>
      <w:numPr>
        <w:numId w:val="1"/>
      </w:numPr>
      <w:tabs>
        <w:tab w:val="left" w:pos="-625"/>
        <w:tab w:val="left" w:pos="-492"/>
      </w:tabs>
      <w:suppressAutoHyphens/>
      <w:spacing w:after="360"/>
      <w:outlineLvl w:val="0"/>
    </w:pPr>
    <w:rPr>
      <w:b/>
      <w:caps/>
      <w:kern w:val="3"/>
    </w:rPr>
  </w:style>
  <w:style w:type="paragraph" w:styleId="Ttulo2">
    <w:name w:val="heading 2"/>
    <w:basedOn w:val="Normal"/>
    <w:next w:val="Pargrafo"/>
    <w:uiPriority w:val="9"/>
    <w:unhideWhenUsed/>
    <w:qFormat/>
    <w:pPr>
      <w:keepNext/>
      <w:numPr>
        <w:ilvl w:val="1"/>
        <w:numId w:val="1"/>
      </w:numPr>
      <w:tabs>
        <w:tab w:val="left" w:pos="-1849"/>
        <w:tab w:val="left" w:pos="-1645"/>
      </w:tabs>
      <w:suppressAutoHyphens/>
      <w:spacing w:before="360" w:after="36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uiPriority w:val="9"/>
    <w:unhideWhenUsed/>
    <w:qFormat/>
    <w:pPr>
      <w:keepNext/>
      <w:numPr>
        <w:ilvl w:val="2"/>
        <w:numId w:val="1"/>
      </w:numPr>
      <w:tabs>
        <w:tab w:val="left" w:pos="227"/>
        <w:tab w:val="left" w:pos="624"/>
        <w:tab w:val="left" w:pos="720"/>
      </w:tabs>
      <w:suppressAutoHyphens/>
      <w:spacing w:before="360" w:after="360"/>
      <w:outlineLvl w:val="2"/>
    </w:pPr>
  </w:style>
  <w:style w:type="paragraph" w:styleId="Ttulo4">
    <w:name w:val="heading 4"/>
    <w:basedOn w:val="Normal"/>
    <w:next w:val="Pargrafo"/>
    <w:uiPriority w:val="9"/>
    <w:unhideWhenUsed/>
    <w:qFormat/>
    <w:pPr>
      <w:keepNext/>
      <w:numPr>
        <w:ilvl w:val="3"/>
        <w:numId w:val="1"/>
      </w:numPr>
      <w:tabs>
        <w:tab w:val="left" w:pos="-625"/>
        <w:tab w:val="left" w:pos="-1"/>
        <w:tab w:val="left" w:pos="228"/>
      </w:tabs>
      <w:suppressAutoHyphens/>
      <w:spacing w:before="360" w:after="360"/>
      <w:outlineLvl w:val="3"/>
    </w:pPr>
  </w:style>
  <w:style w:type="paragraph" w:styleId="Ttulo5">
    <w:name w:val="heading 5"/>
    <w:basedOn w:val="Normal"/>
    <w:next w:val="Pargrafo"/>
    <w:uiPriority w:val="9"/>
    <w:unhideWhenUsed/>
    <w:qFormat/>
    <w:pPr>
      <w:keepNext/>
      <w:numPr>
        <w:ilvl w:val="4"/>
        <w:numId w:val="1"/>
      </w:numPr>
      <w:tabs>
        <w:tab w:val="left" w:pos="-625"/>
        <w:tab w:val="left" w:pos="169"/>
        <w:tab w:val="left" w:pos="228"/>
      </w:tabs>
      <w:suppressAutoHyphens/>
      <w:spacing w:before="360" w:after="36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uiPriority w:val="9"/>
    <w:unhideWhenUsed/>
    <w:qFormat/>
    <w:pPr>
      <w:pageBreakBefore/>
      <w:suppressAutoHyphens/>
      <w:spacing w:after="360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5">
    <w:name w:val="WW_OutlineListStyle_5"/>
    <w:basedOn w:val="Semlista"/>
    <w:pPr>
      <w:numPr>
        <w:numId w:val="1"/>
      </w:numPr>
    </w:pPr>
  </w:style>
  <w:style w:type="paragraph" w:customStyle="1" w:styleId="Pargrafo">
    <w:name w:val="Parágrafo"/>
    <w:basedOn w:val="Normal"/>
    <w:pPr>
      <w:tabs>
        <w:tab w:val="left" w:pos="1701"/>
      </w:tabs>
      <w:suppressAutoHyphens/>
      <w:ind w:firstLine="1701"/>
    </w:pPr>
  </w:style>
  <w:style w:type="paragraph" w:styleId="Sumrio1">
    <w:name w:val="toc 1"/>
    <w:basedOn w:val="Normal"/>
    <w:next w:val="Normal"/>
    <w:autoRedefine/>
    <w:pPr>
      <w:tabs>
        <w:tab w:val="left" w:pos="720"/>
        <w:tab w:val="right" w:leader="dot" w:pos="9062"/>
      </w:tabs>
      <w:suppressAutoHyphens/>
      <w:jc w:val="center"/>
    </w:pPr>
    <w:rPr>
      <w:color w:val="FF0000"/>
      <w:sz w:val="22"/>
      <w:szCs w:val="24"/>
    </w:rPr>
  </w:style>
  <w:style w:type="paragraph" w:customStyle="1" w:styleId="Agradecimentos">
    <w:name w:val="Agradecimentos"/>
    <w:basedOn w:val="Normal"/>
    <w:pPr>
      <w:suppressAutoHyphens/>
      <w:spacing w:after="120"/>
      <w:ind w:firstLine="1701"/>
    </w:pPr>
  </w:style>
  <w:style w:type="paragraph" w:customStyle="1" w:styleId="Dedicatria">
    <w:name w:val="Dedicatória"/>
    <w:basedOn w:val="Normal"/>
    <w:pPr>
      <w:suppressAutoHyphens/>
      <w:ind w:left="3969"/>
    </w:pPr>
  </w:style>
  <w:style w:type="paragraph" w:styleId="Sumrio2">
    <w:name w:val="toc 2"/>
    <w:basedOn w:val="Normal"/>
    <w:next w:val="Normal"/>
    <w:autoRedefine/>
    <w:pPr>
      <w:suppressAutoHyphens/>
      <w:ind w:left="240"/>
    </w:pPr>
  </w:style>
  <w:style w:type="paragraph" w:customStyle="1" w:styleId="Epgrafe">
    <w:name w:val="Epígrafe"/>
    <w:basedOn w:val="Normal"/>
    <w:pPr>
      <w:suppressAutoHyphens/>
      <w:ind w:left="3969"/>
    </w:pPr>
  </w:style>
  <w:style w:type="paragraph" w:customStyle="1" w:styleId="CitaoLonga">
    <w:name w:val="Citação Longa"/>
    <w:basedOn w:val="Normal"/>
    <w:next w:val="Pargrafo"/>
    <w:pPr>
      <w:suppressAutoHyphens/>
      <w:spacing w:before="360" w:after="360"/>
      <w:ind w:left="2268"/>
    </w:pPr>
    <w:rPr>
      <w:sz w:val="20"/>
    </w:rPr>
  </w:style>
  <w:style w:type="paragraph" w:styleId="Sumrio3">
    <w:name w:val="toc 3"/>
    <w:basedOn w:val="Normal"/>
    <w:next w:val="Normal"/>
    <w:autoRedefine/>
    <w:pPr>
      <w:suppressAutoHyphens/>
      <w:ind w:left="480"/>
    </w:pPr>
  </w:style>
  <w:style w:type="paragraph" w:customStyle="1" w:styleId="LocaleAnodeEntrega">
    <w:name w:val="Local e Ano de Entrega"/>
    <w:basedOn w:val="Normal"/>
    <w:pPr>
      <w:suppressAutoHyphens/>
      <w:jc w:val="center"/>
    </w:pPr>
    <w:rPr>
      <w:szCs w:val="24"/>
    </w:rPr>
  </w:style>
  <w:style w:type="paragraph" w:customStyle="1" w:styleId="Subalnea">
    <w:name w:val="Subalínea"/>
    <w:basedOn w:val="Normal"/>
    <w:pPr>
      <w:numPr>
        <w:numId w:val="7"/>
      </w:numPr>
      <w:suppressAutoHyphens/>
    </w:pPr>
  </w:style>
  <w:style w:type="paragraph" w:customStyle="1" w:styleId="Alnea">
    <w:name w:val="Alínea"/>
    <w:basedOn w:val="Subalnea"/>
    <w:pPr>
      <w:numPr>
        <w:numId w:val="8"/>
      </w:numPr>
    </w:pPr>
  </w:style>
  <w:style w:type="paragraph" w:styleId="Sumrio4">
    <w:name w:val="toc 4"/>
    <w:basedOn w:val="Normal"/>
    <w:next w:val="Normal"/>
    <w:autoRedefine/>
    <w:pPr>
      <w:suppressAutoHyphens/>
      <w:ind w:left="720"/>
    </w:pPr>
  </w:style>
  <w:style w:type="paragraph" w:styleId="Sumrio5">
    <w:name w:val="toc 5"/>
    <w:basedOn w:val="Normal"/>
    <w:next w:val="Normal"/>
    <w:autoRedefine/>
    <w:pPr>
      <w:suppressAutoHyphens/>
      <w:ind w:left="960"/>
    </w:pPr>
  </w:style>
  <w:style w:type="paragraph" w:customStyle="1" w:styleId="NaturezadoTrabalho">
    <w:name w:val="Natureza do Trabalho"/>
    <w:basedOn w:val="Normal"/>
    <w:pPr>
      <w:suppressAutoHyphens/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suppressAutoHyphens/>
    </w:pPr>
  </w:style>
  <w:style w:type="paragraph" w:styleId="Sumrio6">
    <w:name w:val="toc 6"/>
    <w:basedOn w:val="Normal"/>
    <w:next w:val="Normal"/>
    <w:autoRedefine/>
    <w:pPr>
      <w:suppressAutoHyphens/>
      <w:ind w:left="1200"/>
    </w:pPr>
  </w:style>
  <w:style w:type="paragraph" w:customStyle="1" w:styleId="NomedoAutoreCurso">
    <w:name w:val="Nome do Autor e Curso"/>
    <w:basedOn w:val="Normal"/>
    <w:pPr>
      <w:suppressAutoHyphens/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suppressAutoHyphens/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suppressAutoHyphens/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suppressAutoHyphens/>
      <w:jc w:val="right"/>
    </w:pPr>
  </w:style>
  <w:style w:type="paragraph" w:styleId="Sumrio7">
    <w:name w:val="toc 7"/>
    <w:basedOn w:val="Normal"/>
    <w:next w:val="Normal"/>
    <w:autoRedefine/>
    <w:pPr>
      <w:suppressAutoHyphens/>
      <w:ind w:left="1440"/>
    </w:pPr>
  </w:style>
  <w:style w:type="paragraph" w:customStyle="1" w:styleId="Texto-Resumo">
    <w:name w:val="Texto - Resumo"/>
    <w:basedOn w:val="Normal"/>
    <w:pPr>
      <w:suppressAutoHyphens/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</w:style>
  <w:style w:type="character" w:styleId="Refdenotaderodap">
    <w:name w:val="footnote reference"/>
    <w:rPr>
      <w:position w:val="0"/>
      <w:vertAlign w:val="superscript"/>
    </w:rPr>
  </w:style>
  <w:style w:type="paragraph" w:styleId="Textodenotaderodap">
    <w:name w:val="footnote text"/>
    <w:basedOn w:val="Normal"/>
    <w:pPr>
      <w:suppressAutoHyphens/>
    </w:pPr>
    <w:rPr>
      <w:sz w:val="20"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tulo-Resumo">
    <w:name w:val="Título - Resumo"/>
    <w:basedOn w:val="Normal"/>
    <w:pPr>
      <w:suppressAutoHyphens/>
      <w:spacing w:before="360" w:after="960"/>
      <w:jc w:val="center"/>
    </w:pPr>
    <w:rPr>
      <w:b/>
      <w:caps/>
      <w:szCs w:val="24"/>
    </w:rPr>
  </w:style>
  <w:style w:type="paragraph" w:customStyle="1" w:styleId="Referncias">
    <w:name w:val="Referências"/>
    <w:basedOn w:val="Normal"/>
    <w:pPr>
      <w:suppressAutoHyphens/>
      <w:spacing w:after="360"/>
      <w:jc w:val="left"/>
    </w:pPr>
    <w:rPr>
      <w:szCs w:val="24"/>
    </w:rPr>
  </w:style>
  <w:style w:type="paragraph" w:customStyle="1" w:styleId="NmerodePgina">
    <w:name w:val="Número de Página"/>
    <w:basedOn w:val="Normal"/>
    <w:pPr>
      <w:suppressAutoHyphens/>
      <w:jc w:val="right"/>
    </w:pPr>
    <w:rPr>
      <w:sz w:val="20"/>
    </w:rPr>
  </w:style>
  <w:style w:type="paragraph" w:customStyle="1" w:styleId="Legendas">
    <w:name w:val="Legendas"/>
    <w:basedOn w:val="Normal"/>
    <w:pPr>
      <w:suppressAutoHyphens/>
      <w:spacing w:after="360"/>
      <w:jc w:val="left"/>
    </w:pPr>
    <w:rPr>
      <w:sz w:val="20"/>
      <w:szCs w:val="24"/>
    </w:rPr>
  </w:style>
  <w:style w:type="paragraph" w:customStyle="1" w:styleId="NotadeRodap">
    <w:name w:val="Nota de Rodapé"/>
    <w:basedOn w:val="Normal"/>
    <w:pPr>
      <w:suppressAutoHyphens/>
      <w:jc w:val="left"/>
    </w:pPr>
    <w:rPr>
      <w:sz w:val="20"/>
    </w:rPr>
  </w:style>
  <w:style w:type="paragraph" w:styleId="Sumrio8">
    <w:name w:val="toc 8"/>
    <w:basedOn w:val="Normal"/>
    <w:next w:val="Normal"/>
    <w:autoRedefine/>
    <w:pPr>
      <w:suppressAutoHyphens/>
      <w:ind w:left="1680"/>
    </w:pPr>
  </w:style>
  <w:style w:type="paragraph" w:styleId="Sumrio9">
    <w:name w:val="toc 9"/>
    <w:basedOn w:val="Normal"/>
    <w:next w:val="Normal"/>
    <w:autoRedefine/>
    <w:pPr>
      <w:suppressAutoHyphens/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uppressAutoHyphens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uppressAutoHyphens/>
    </w:pPr>
  </w:style>
  <w:style w:type="character" w:customStyle="1" w:styleId="FonteChar">
    <w:name w:val="Fonte Char"/>
    <w:rPr>
      <w:rFonts w:ascii="Arial" w:hAnsi="Arial"/>
    </w:rPr>
  </w:style>
  <w:style w:type="paragraph" w:customStyle="1" w:styleId="TituloApndiceeAnexo">
    <w:name w:val="Titulo Apêndice e Anexo"/>
    <w:basedOn w:val="Normal"/>
    <w:next w:val="Pargrafo"/>
    <w:pPr>
      <w:suppressAutoHyphens/>
      <w:spacing w:after="360"/>
      <w:jc w:val="center"/>
    </w:pPr>
  </w:style>
  <w:style w:type="paragraph" w:customStyle="1" w:styleId="TitulodeTabela">
    <w:name w:val="Titulo de Tabela"/>
    <w:basedOn w:val="Normal"/>
    <w:pPr>
      <w:suppressAutoHyphens/>
      <w:spacing w:before="360"/>
    </w:pPr>
  </w:style>
  <w:style w:type="paragraph" w:customStyle="1" w:styleId="TtulodeFigura">
    <w:name w:val="Título de Figura"/>
    <w:basedOn w:val="Normal"/>
    <w:next w:val="Fonte"/>
    <w:pPr>
      <w:suppressAutoHyphens/>
      <w:spacing w:before="360"/>
    </w:pPr>
  </w:style>
  <w:style w:type="paragraph" w:customStyle="1" w:styleId="Fonte">
    <w:name w:val="Fonte"/>
    <w:basedOn w:val="Normal"/>
    <w:next w:val="Pargrafo"/>
    <w:pPr>
      <w:suppressAutoHyphens/>
      <w:spacing w:after="360"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tabs>
        <w:tab w:val="left" w:pos="-170"/>
        <w:tab w:val="left" w:leader="dot" w:pos="6804"/>
        <w:tab w:val="left" w:pos="8547"/>
      </w:tabs>
      <w:suppressAutoHyphens/>
      <w:spacing w:line="360" w:lineRule="atLeast"/>
      <w:ind w:left="4536"/>
    </w:pPr>
    <w:rPr>
      <w:szCs w:val="24"/>
    </w:rPr>
  </w:style>
  <w:style w:type="paragraph" w:customStyle="1" w:styleId="FiguraouGrfico">
    <w:name w:val="Figura ou Gráfico"/>
    <w:basedOn w:val="Normal"/>
    <w:next w:val="Normal"/>
    <w:pPr>
      <w:suppressAutoHyphens/>
      <w:jc w:val="center"/>
    </w:pPr>
  </w:style>
  <w:style w:type="paragraph" w:customStyle="1" w:styleId="Texto-TabelaeQuadro">
    <w:name w:val="Texto - Tabela e Quadro"/>
    <w:basedOn w:val="Normal"/>
    <w:pPr>
      <w:suppressAutoHyphens/>
    </w:pPr>
    <w:rPr>
      <w:sz w:val="20"/>
    </w:rPr>
  </w:style>
  <w:style w:type="paragraph" w:styleId="MapadoDocumento">
    <w:name w:val="Document Map"/>
    <w:basedOn w:val="Normal"/>
    <w:pPr>
      <w:shd w:val="clear" w:color="auto" w:fill="000080"/>
      <w:suppressAutoHyphens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character" w:customStyle="1" w:styleId="apple-converted-space">
    <w:name w:val="apple-converted-space"/>
    <w:basedOn w:val="Fontepargpadro"/>
  </w:style>
  <w:style w:type="paragraph" w:styleId="Textodebalo">
    <w:name w:val="Balloon Text"/>
    <w:basedOn w:val="Normal"/>
    <w:pPr>
      <w:suppressAutoHyphens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epargpadro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Fontepargpadro"/>
    <w:rPr>
      <w:rFonts w:ascii="Arial" w:hAnsi="Arial"/>
      <w:caps/>
      <w:sz w:val="24"/>
      <w:szCs w:val="24"/>
    </w:rPr>
  </w:style>
  <w:style w:type="character" w:customStyle="1" w:styleId="ned">
    <w:name w:val="ned"/>
    <w:basedOn w:val="Fontepargpadro"/>
  </w:style>
  <w:style w:type="paragraph" w:styleId="NormalWeb">
    <w:name w:val="Normal (Web)"/>
    <w:basedOn w:val="Normal"/>
    <w:pPr>
      <w:suppressAutoHyphens/>
      <w:spacing w:before="100" w:after="100"/>
      <w:jc w:val="left"/>
    </w:pPr>
    <w:rPr>
      <w:rFonts w:ascii="Times New Roman" w:hAnsi="Times New Roman"/>
      <w:szCs w:val="24"/>
    </w:rPr>
  </w:style>
  <w:style w:type="character" w:styleId="nfase">
    <w:name w:val="Emphasis"/>
    <w:basedOn w:val="Fontepargpadro"/>
    <w:rPr>
      <w:i/>
      <w:iCs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pPr>
      <w:suppressAutoHyphens/>
      <w:spacing w:after="200"/>
    </w:pPr>
    <w:rPr>
      <w:b/>
      <w:bCs/>
      <w:color w:val="4F81BD"/>
      <w:sz w:val="18"/>
      <w:szCs w:val="18"/>
    </w:rPr>
  </w:style>
  <w:style w:type="character" w:styleId="Forte">
    <w:name w:val="Strong"/>
    <w:basedOn w:val="Fontepargpadro"/>
    <w:rPr>
      <w:b/>
      <w:bCs/>
    </w:rPr>
  </w:style>
  <w:style w:type="paragraph" w:styleId="PargrafodaLista">
    <w:name w:val="List Paragraph"/>
    <w:basedOn w:val="Normal"/>
    <w:pPr>
      <w:suppressAutoHyphens/>
      <w:ind w:left="720"/>
    </w:pPr>
  </w:style>
  <w:style w:type="character" w:customStyle="1" w:styleId="Heading3Char">
    <w:name w:val="Heading 3 Char"/>
    <w:rPr>
      <w:rFonts w:ascii="Arial" w:hAnsi="Arial"/>
      <w:sz w:val="24"/>
    </w:rPr>
  </w:style>
  <w:style w:type="character" w:customStyle="1" w:styleId="MenoPendente1">
    <w:name w:val="Menção Pendente1"/>
    <w:basedOn w:val="Fontepargpadro"/>
    <w:rPr>
      <w:color w:val="808080"/>
      <w:shd w:val="clear" w:color="auto" w:fill="E6E6E6"/>
    </w:rPr>
  </w:style>
  <w:style w:type="paragraph" w:styleId="CabealhodoSumrio">
    <w:name w:val="TOC Heading"/>
    <w:basedOn w:val="Ttulo1"/>
    <w:next w:val="Normal"/>
    <w:pPr>
      <w:keepLines/>
      <w:pageBreakBefore w:val="0"/>
      <w:tabs>
        <w:tab w:val="clear" w:pos="-625"/>
        <w:tab w:val="clear" w:pos="-492"/>
      </w:tabs>
      <w:spacing w:before="240" w:after="0" w:line="244" w:lineRule="auto"/>
      <w:jc w:val="left"/>
    </w:pPr>
    <w:rPr>
      <w:rFonts w:ascii="Cambria" w:hAnsi="Cambria"/>
      <w:b w:val="0"/>
      <w:caps w:val="0"/>
      <w:color w:val="365F91"/>
      <w:kern w:val="0"/>
      <w:sz w:val="32"/>
      <w:szCs w:val="32"/>
    </w:rPr>
  </w:style>
  <w:style w:type="character" w:customStyle="1" w:styleId="sg-text">
    <w:name w:val="sg-text"/>
    <w:basedOn w:val="Fontepargpadro"/>
  </w:style>
  <w:style w:type="character" w:customStyle="1" w:styleId="cm-keyword">
    <w:name w:val="cm-keyword"/>
    <w:basedOn w:val="Fontepargpadro"/>
  </w:style>
  <w:style w:type="character" w:customStyle="1" w:styleId="cm-variable-2">
    <w:name w:val="cm-variable-2"/>
    <w:basedOn w:val="Fontepargpadro"/>
  </w:style>
  <w:style w:type="character" w:customStyle="1" w:styleId="cm-punctuation">
    <w:name w:val="cm-punctuation"/>
    <w:basedOn w:val="Fontepargpadro"/>
  </w:style>
  <w:style w:type="character" w:customStyle="1" w:styleId="cm-operator">
    <w:name w:val="cm-operator"/>
    <w:basedOn w:val="Fontepargpadro"/>
  </w:style>
  <w:style w:type="character" w:customStyle="1" w:styleId="cm-bracket">
    <w:name w:val="cm-bracket"/>
    <w:basedOn w:val="Fontepargpadro"/>
  </w:style>
  <w:style w:type="character" w:customStyle="1" w:styleId="fontstyle01">
    <w:name w:val="fontstyle01"/>
    <w:basedOn w:val="Fontepargpadro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paragraph" w:styleId="SemEspaamento">
    <w:name w:val="No Spacing"/>
    <w:rPr>
      <w:rFonts w:eastAsia="Calibri"/>
      <w:sz w:val="24"/>
      <w:szCs w:val="24"/>
      <w:lang w:eastAsia="en-US"/>
    </w:rPr>
  </w:style>
  <w:style w:type="numbering" w:customStyle="1" w:styleId="WWOutlineListStyle4">
    <w:name w:val="WW_OutlineListStyle_4"/>
    <w:basedOn w:val="Semlista"/>
    <w:pPr>
      <w:numPr>
        <w:numId w:val="2"/>
      </w:numPr>
    </w:pPr>
  </w:style>
  <w:style w:type="numbering" w:customStyle="1" w:styleId="WWOutlineListStyle3">
    <w:name w:val="WW_OutlineListStyle_3"/>
    <w:basedOn w:val="Semlista"/>
    <w:pPr>
      <w:numPr>
        <w:numId w:val="3"/>
      </w:numPr>
    </w:pPr>
  </w:style>
  <w:style w:type="numbering" w:customStyle="1" w:styleId="WWOutlineListStyle2">
    <w:name w:val="WW_OutlineListStyle_2"/>
    <w:basedOn w:val="Semlista"/>
    <w:pPr>
      <w:numPr>
        <w:numId w:val="4"/>
      </w:numPr>
    </w:pPr>
  </w:style>
  <w:style w:type="numbering" w:customStyle="1" w:styleId="WWOutlineListStyle1">
    <w:name w:val="WW_OutlineListStyle_1"/>
    <w:basedOn w:val="Semlista"/>
    <w:pPr>
      <w:numPr>
        <w:numId w:val="5"/>
      </w:numPr>
    </w:pPr>
  </w:style>
  <w:style w:type="numbering" w:customStyle="1" w:styleId="WWOutlineListStyle">
    <w:name w:val="WW_OutlineListStyle"/>
    <w:basedOn w:val="Semlista"/>
    <w:pPr>
      <w:numPr>
        <w:numId w:val="6"/>
      </w:numPr>
    </w:pPr>
  </w:style>
  <w:style w:type="numbering" w:customStyle="1" w:styleId="LFO1">
    <w:name w:val="LFO1"/>
    <w:basedOn w:val="Semlista"/>
    <w:pPr>
      <w:numPr>
        <w:numId w:val="7"/>
      </w:numPr>
    </w:pPr>
  </w:style>
  <w:style w:type="numbering" w:customStyle="1" w:styleId="LFO3">
    <w:name w:val="LFO3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#_Toc4872958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br140.hostgator.com.br:2083/cpsess6136946034/3rdparty/phpMyAdmin/url.php?url=https://dev.mysql.com/doc/refman/5.5/en/group-by-functions.html#function_ma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#_Toc48729579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br140.hostgator.com.br:2083/cpsess6136946034/3rdparty/phpMyAdmin/url.php?url=https://dev.mysql.com/doc/refman/5.5/en/select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hyperlink" Target="https://homepages.dcc.ufmg.br/~amendes/GlossarioUML/glossario/conteudo/caso_de_uso/diagrama_de_caso_de_uso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48729578" TargetMode="External"/><Relationship Id="rId24" Type="http://schemas.openxmlformats.org/officeDocument/2006/relationships/hyperlink" Target="https://br140.hostgator.com.br:2083/cpsess6136946034/3rdparty/phpMyAdmin/url.php?url=https://dev.mysql.com/doc/refman/5.5/en/group-by-functions.html#function_count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br140.hostgator.com.br:2083/cpsess6136946034/3rdparty/phpMyAdmin/url.php?url=https://dev.mysql.com/doc/refman/5.5/en/select.html" TargetMode="External"/><Relationship Id="rId28" Type="http://schemas.openxmlformats.org/officeDocument/2006/relationships/hyperlink" Target="https://www.devmedia.com.br/principais-conceitos-da-programacao-orientada-a-objetos/32285" TargetMode="External"/><Relationship Id="rId10" Type="http://schemas.openxmlformats.org/officeDocument/2006/relationships/hyperlink" Target="#_Toc48729577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s://www.ateomomento.com.br/diagramas-u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48729576" TargetMode="External"/><Relationship Id="rId14" Type="http://schemas.openxmlformats.org/officeDocument/2006/relationships/hyperlink" Target="#_Toc48729581" TargetMode="External"/><Relationship Id="rId22" Type="http://schemas.openxmlformats.org/officeDocument/2006/relationships/hyperlink" Target="https://br140.hostgator.com.br:2083/cpsess6136946034/3rdparty/phpMyAdmin/url.php?url=https://dev.mysql.com/doc/refman/5.5/en/select.html" TargetMode="External"/><Relationship Id="rId27" Type="http://schemas.openxmlformats.org/officeDocument/2006/relationships/hyperlink" Target="https://www.techtudo.com.br/artigos/noticia/2012/04/o-que-e-e-como-usar-o-mysql.html" TargetMode="External"/><Relationship Id="rId30" Type="http://schemas.openxmlformats.org/officeDocument/2006/relationships/hyperlink" Target="http://www.macoratti.net/net_uml1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odelo%2520individu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modelo%2520individual</Template>
  <TotalTime>4</TotalTime>
  <Pages>22</Pages>
  <Words>3735</Words>
  <Characters>20173</Characters>
  <Application>Microsoft Office Word</Application>
  <DocSecurity>0</DocSecurity>
  <Lines>168</Lines>
  <Paragraphs>47</Paragraphs>
  <ScaleCrop>false</ScaleCrop>
  <Company/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lastModifiedBy>Marcia Sousa</cp:lastModifiedBy>
  <cp:revision>2</cp:revision>
  <cp:lastPrinted>2005-07-01T13:13:00Z</cp:lastPrinted>
  <dcterms:created xsi:type="dcterms:W3CDTF">2020-11-02T17:05:00Z</dcterms:created>
  <dcterms:modified xsi:type="dcterms:W3CDTF">2020-11-02T17:05:00Z</dcterms:modified>
</cp:coreProperties>
</file>